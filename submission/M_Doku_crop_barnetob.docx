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5D53" w14:textId="77777777" w:rsidR="00426331" w:rsidRPr="0013634E" w:rsidRDefault="00426331" w:rsidP="00426331">
      <w:pPr>
        <w:jc w:val="center"/>
        <w:rPr>
          <w:rFonts w:ascii="Times New Roman" w:hAnsi="Times New Roman"/>
          <w:lang w:val="es-ES"/>
        </w:rPr>
      </w:pPr>
    </w:p>
    <w:p w14:paraId="2B590CD3" w14:textId="40350FA9" w:rsidR="00426331" w:rsidRPr="003E1F58" w:rsidRDefault="00426331" w:rsidP="00426331">
      <w:pPr>
        <w:jc w:val="center"/>
        <w:rPr>
          <w:rFonts w:ascii="Times New Roman" w:hAnsi="Times New Roman"/>
          <w:color w:val="808080"/>
          <w:lang w:val="en-US"/>
        </w:rPr>
      </w:pPr>
      <w:r w:rsidRPr="003E1F58">
        <w:rPr>
          <w:rFonts w:ascii="Times New Roman" w:hAnsi="Times New Roman"/>
          <w:color w:val="808080"/>
          <w:sz w:val="28"/>
          <w:szCs w:val="28"/>
          <w:lang w:val="en-US"/>
        </w:rPr>
        <w:t>ZHAW School of Engineering</w:t>
      </w:r>
      <w:r w:rsidRPr="003E1F58">
        <w:rPr>
          <w:rFonts w:ascii="Times New Roman" w:hAnsi="Times New Roman"/>
          <w:color w:val="808080"/>
          <w:lang w:val="en-US"/>
        </w:rPr>
        <w:br/>
      </w:r>
      <w:proofErr w:type="spellStart"/>
      <w:r w:rsidR="00B70195" w:rsidRPr="00B70195">
        <w:rPr>
          <w:rFonts w:ascii="Times New Roman" w:hAnsi="Times New Roman"/>
          <w:color w:val="808080"/>
          <w:sz w:val="24"/>
          <w:szCs w:val="24"/>
          <w:lang w:val="en-US"/>
        </w:rPr>
        <w:t>Konzepte</w:t>
      </w:r>
      <w:proofErr w:type="spellEnd"/>
      <w:r w:rsidR="00B70195" w:rsidRPr="00B70195">
        <w:rPr>
          <w:rFonts w:ascii="Times New Roman" w:hAnsi="Times New Roman"/>
          <w:color w:val="808080"/>
          <w:sz w:val="24"/>
          <w:szCs w:val="24"/>
          <w:lang w:val="en-US"/>
        </w:rPr>
        <w:t xml:space="preserve"> des </w:t>
      </w:r>
      <w:proofErr w:type="spellStart"/>
      <w:r w:rsidR="00B70195" w:rsidRPr="00B70195">
        <w:rPr>
          <w:rFonts w:ascii="Times New Roman" w:hAnsi="Times New Roman"/>
          <w:color w:val="808080"/>
          <w:sz w:val="24"/>
          <w:szCs w:val="24"/>
          <w:lang w:val="en-US"/>
        </w:rPr>
        <w:t>maschinellen</w:t>
      </w:r>
      <w:proofErr w:type="spellEnd"/>
      <w:r w:rsidR="00B70195" w:rsidRPr="00B70195">
        <w:rPr>
          <w:rFonts w:ascii="Times New Roman" w:hAnsi="Times New Roman"/>
          <w:color w:val="808080"/>
          <w:sz w:val="24"/>
          <w:szCs w:val="24"/>
          <w:lang w:val="en-US"/>
        </w:rPr>
        <w:t xml:space="preserve"> </w:t>
      </w:r>
      <w:proofErr w:type="spellStart"/>
      <w:r w:rsidR="00B70195" w:rsidRPr="00B70195">
        <w:rPr>
          <w:rFonts w:ascii="Times New Roman" w:hAnsi="Times New Roman"/>
          <w:color w:val="808080"/>
          <w:sz w:val="24"/>
          <w:szCs w:val="24"/>
          <w:lang w:val="en-US"/>
        </w:rPr>
        <w:t>Lernens</w:t>
      </w:r>
      <w:proofErr w:type="spellEnd"/>
      <w:r w:rsidR="00B70195">
        <w:rPr>
          <w:rFonts w:ascii="Times New Roman" w:hAnsi="Times New Roman"/>
          <w:color w:val="808080"/>
          <w:sz w:val="24"/>
          <w:szCs w:val="24"/>
          <w:lang w:val="en-US"/>
        </w:rPr>
        <w:t xml:space="preserve"> </w:t>
      </w:r>
      <w:r w:rsidRPr="003E1F58">
        <w:rPr>
          <w:rFonts w:ascii="Times New Roman" w:hAnsi="Times New Roman"/>
          <w:color w:val="808080"/>
          <w:sz w:val="24"/>
          <w:szCs w:val="24"/>
          <w:lang w:val="en-US"/>
        </w:rPr>
        <w:t xml:space="preserve">- </w:t>
      </w:r>
      <w:r w:rsidR="00B70195">
        <w:rPr>
          <w:rFonts w:ascii="Times New Roman" w:hAnsi="Times New Roman"/>
          <w:color w:val="808080"/>
          <w:sz w:val="24"/>
          <w:szCs w:val="24"/>
          <w:lang w:val="en-US"/>
        </w:rPr>
        <w:t>KONZML</w:t>
      </w:r>
    </w:p>
    <w:p w14:paraId="124DB5B3" w14:textId="17F500A9" w:rsidR="00426331" w:rsidRPr="003E1F58" w:rsidRDefault="00426331" w:rsidP="00426331">
      <w:pPr>
        <w:jc w:val="center"/>
        <w:rPr>
          <w:rFonts w:ascii="Times New Roman" w:hAnsi="Times New Roman"/>
          <w:color w:val="808080"/>
          <w:lang w:val="en-US"/>
        </w:rPr>
      </w:pPr>
    </w:p>
    <w:p w14:paraId="4A404C99" w14:textId="72A645A1" w:rsidR="00426331" w:rsidRPr="00C27622" w:rsidRDefault="00426331" w:rsidP="00426331">
      <w:pPr>
        <w:jc w:val="center"/>
        <w:rPr>
          <w:rFonts w:ascii="Times New Roman" w:hAnsi="Times New Roman"/>
          <w:color w:val="808080"/>
        </w:rPr>
      </w:pPr>
      <w:r w:rsidRPr="00C27622">
        <w:rPr>
          <w:rFonts w:ascii="Times New Roman" w:hAnsi="Times New Roman"/>
          <w:color w:val="808080"/>
        </w:rPr>
        <w:t>Elektrotechnik 2019</w:t>
      </w:r>
    </w:p>
    <w:p w14:paraId="4C72B7EF" w14:textId="794E905B" w:rsidR="00426331" w:rsidRDefault="00426331" w:rsidP="00426331">
      <w:pPr>
        <w:jc w:val="center"/>
        <w:rPr>
          <w:rFonts w:ascii="Times New Roman" w:hAnsi="Times New Roman"/>
          <w:color w:val="808080"/>
        </w:rPr>
      </w:pPr>
    </w:p>
    <w:p w14:paraId="5604EBC4" w14:textId="77777777" w:rsidR="00426331" w:rsidRDefault="00426331" w:rsidP="00426331">
      <w:pPr>
        <w:jc w:val="center"/>
        <w:rPr>
          <w:rFonts w:ascii="Times New Roman" w:hAnsi="Times New Roman"/>
          <w:color w:val="808080"/>
        </w:rPr>
      </w:pPr>
    </w:p>
    <w:p w14:paraId="783C39E6" w14:textId="77777777" w:rsidR="00426331" w:rsidRPr="00426331" w:rsidRDefault="00426331" w:rsidP="00426331">
      <w:pPr>
        <w:jc w:val="center"/>
        <w:rPr>
          <w:rFonts w:ascii="Times New Roman" w:hAnsi="Times New Roman"/>
          <w:color w:val="808080"/>
        </w:rPr>
      </w:pPr>
    </w:p>
    <w:p w14:paraId="1FC768BE" w14:textId="4E9C88F2" w:rsidR="00426331" w:rsidRDefault="00426331" w:rsidP="00426331">
      <w:pPr>
        <w:jc w:val="center"/>
        <w:rPr>
          <w:rFonts w:ascii="Times New Roman" w:hAnsi="Times New Roman"/>
          <w:lang w:val="es-ES"/>
        </w:rPr>
      </w:pPr>
    </w:p>
    <w:p w14:paraId="67736E0F" w14:textId="52521402" w:rsidR="00426331" w:rsidRDefault="00426331" w:rsidP="00426331">
      <w:pPr>
        <w:jc w:val="center"/>
        <w:rPr>
          <w:rFonts w:ascii="Times New Roman" w:hAnsi="Times New Roman"/>
          <w:lang w:val="es-ES"/>
        </w:rPr>
      </w:pPr>
    </w:p>
    <w:p w14:paraId="31D67369" w14:textId="0B163F17" w:rsidR="00426331" w:rsidRDefault="00426331" w:rsidP="00426331">
      <w:pPr>
        <w:jc w:val="center"/>
        <w:rPr>
          <w:rFonts w:ascii="Times New Roman" w:hAnsi="Times New Roman"/>
          <w:lang w:val="es-ES"/>
        </w:rPr>
      </w:pPr>
    </w:p>
    <w:p w14:paraId="6F7F14D1" w14:textId="6C06CF5F" w:rsidR="00426331" w:rsidRPr="0013634E" w:rsidRDefault="00426331" w:rsidP="00426331">
      <w:pPr>
        <w:jc w:val="center"/>
        <w:rPr>
          <w:rFonts w:ascii="Times New Roman" w:hAnsi="Times New Roman"/>
          <w:lang w:val="es-ES"/>
        </w:rPr>
      </w:pPr>
    </w:p>
    <w:p w14:paraId="400A0EB9" w14:textId="1ED2B98D" w:rsidR="00426331" w:rsidRPr="0013634E" w:rsidRDefault="00B70195" w:rsidP="00426331">
      <w:pPr>
        <w:jc w:val="center"/>
        <w:rPr>
          <w:rFonts w:ascii="Times New Roman" w:hAnsi="Times New Roman"/>
          <w:lang w:val="es-ES"/>
        </w:rPr>
      </w:pPr>
      <w:r>
        <w:rPr>
          <w:rFonts w:ascii="Times New Roman" w:hAnsi="Times New Roman"/>
          <w:sz w:val="24"/>
          <w:szCs w:val="24"/>
          <w:lang w:val="es-ES"/>
        </w:rPr>
        <w:t>Projekt</w:t>
      </w:r>
      <w:r w:rsidR="00426331" w:rsidRPr="0013634E">
        <w:rPr>
          <w:rFonts w:ascii="Times New Roman" w:hAnsi="Times New Roman"/>
          <w:sz w:val="24"/>
          <w:szCs w:val="24"/>
          <w:lang w:val="es-ES"/>
        </w:rPr>
        <w:t>arbeit zum Thema</w:t>
      </w:r>
    </w:p>
    <w:p w14:paraId="29923603" w14:textId="37C9C301" w:rsidR="00426331" w:rsidRDefault="00B70195" w:rsidP="00426331">
      <w:pPr>
        <w:jc w:val="center"/>
        <w:rPr>
          <w:rFonts w:ascii="Times New Roman" w:hAnsi="Times New Roman"/>
          <w:b/>
          <w:bCs/>
          <w:sz w:val="72"/>
          <w:szCs w:val="72"/>
        </w:rPr>
      </w:pPr>
      <w:proofErr w:type="spellStart"/>
      <w:r w:rsidRPr="00B70195">
        <w:rPr>
          <w:rFonts w:ascii="Times New Roman" w:hAnsi="Times New Roman"/>
          <w:b/>
          <w:bCs/>
          <w:sz w:val="72"/>
          <w:szCs w:val="72"/>
        </w:rPr>
        <w:t>Crop</w:t>
      </w:r>
      <w:proofErr w:type="spellEnd"/>
      <w:r w:rsidRPr="00B70195">
        <w:rPr>
          <w:rFonts w:ascii="Times New Roman" w:hAnsi="Times New Roman"/>
          <w:b/>
          <w:bCs/>
          <w:sz w:val="72"/>
          <w:szCs w:val="72"/>
        </w:rPr>
        <w:t xml:space="preserve"> </w:t>
      </w:r>
      <w:proofErr w:type="spellStart"/>
      <w:r w:rsidRPr="00B70195">
        <w:rPr>
          <w:rFonts w:ascii="Times New Roman" w:hAnsi="Times New Roman"/>
          <w:b/>
          <w:bCs/>
          <w:sz w:val="72"/>
          <w:szCs w:val="72"/>
        </w:rPr>
        <w:t>Recommendation</w:t>
      </w:r>
      <w:proofErr w:type="spellEnd"/>
      <w:r>
        <w:rPr>
          <w:rFonts w:ascii="Times New Roman" w:hAnsi="Times New Roman"/>
          <w:b/>
          <w:bCs/>
          <w:sz w:val="72"/>
          <w:szCs w:val="72"/>
        </w:rPr>
        <w:t xml:space="preserve"> </w:t>
      </w:r>
    </w:p>
    <w:p w14:paraId="524ADD0C" w14:textId="51E35DA9" w:rsidR="00B70195" w:rsidRPr="00426331" w:rsidRDefault="00B70195" w:rsidP="00426331">
      <w:pPr>
        <w:jc w:val="center"/>
        <w:rPr>
          <w:rFonts w:ascii="Times New Roman" w:hAnsi="Times New Roman"/>
          <w:b/>
          <w:bCs/>
          <w:color w:val="808080"/>
          <w:sz w:val="36"/>
          <w:szCs w:val="36"/>
        </w:rPr>
      </w:pPr>
      <w:proofErr w:type="spellStart"/>
      <w:r>
        <w:rPr>
          <w:rFonts w:ascii="Times New Roman" w:hAnsi="Times New Roman"/>
          <w:b/>
          <w:bCs/>
          <w:sz w:val="72"/>
          <w:szCs w:val="72"/>
        </w:rPr>
        <w:t>with</w:t>
      </w:r>
      <w:proofErr w:type="spellEnd"/>
      <w:r>
        <w:rPr>
          <w:rFonts w:ascii="Times New Roman" w:hAnsi="Times New Roman"/>
          <w:b/>
          <w:bCs/>
          <w:sz w:val="72"/>
          <w:szCs w:val="72"/>
        </w:rPr>
        <w:t xml:space="preserve"> ML</w:t>
      </w:r>
    </w:p>
    <w:p w14:paraId="26ECCB1C" w14:textId="46D2DC32" w:rsidR="00426331" w:rsidRPr="003E1F58" w:rsidRDefault="00B70195" w:rsidP="00426331">
      <w:pPr>
        <w:jc w:val="center"/>
        <w:rPr>
          <w:rFonts w:ascii="Times New Roman" w:hAnsi="Times New Roman"/>
          <w:lang w:val="en-US"/>
        </w:rPr>
      </w:pPr>
      <w:r>
        <w:rPr>
          <w:rFonts w:ascii="Times New Roman" w:hAnsi="Times New Roman"/>
          <w:noProof/>
          <w:lang w:val="en-US"/>
        </w:rPr>
        <w:drawing>
          <wp:anchor distT="0" distB="0" distL="114300" distR="114300" simplePos="0" relativeHeight="251658240" behindDoc="1" locked="0" layoutInCell="1" allowOverlap="1" wp14:anchorId="5E25DD93" wp14:editId="35A03BA5">
            <wp:simplePos x="0" y="0"/>
            <wp:positionH relativeFrom="column">
              <wp:posOffset>-112423</wp:posOffset>
            </wp:positionH>
            <wp:positionV relativeFrom="paragraph">
              <wp:posOffset>258223</wp:posOffset>
            </wp:positionV>
            <wp:extent cx="6126480" cy="1351773"/>
            <wp:effectExtent l="0" t="0" r="0" b="127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5394" b="11757"/>
                    <a:stretch/>
                  </pic:blipFill>
                  <pic:spPr bwMode="auto">
                    <a:xfrm>
                      <a:off x="0" y="0"/>
                      <a:ext cx="6162891" cy="1359807"/>
                    </a:xfrm>
                    <a:prstGeom prst="rect">
                      <a:avLst/>
                    </a:prstGeom>
                    <a:noFill/>
                    <a:ln>
                      <a:noFill/>
                    </a:ln>
                    <a:effectLst>
                      <a:softEdge rad="317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6331" w:rsidRPr="003E1F58">
        <w:rPr>
          <w:rFonts w:ascii="Times New Roman" w:hAnsi="Times New Roman"/>
          <w:color w:val="000000"/>
          <w:sz w:val="36"/>
          <w:szCs w:val="36"/>
          <w:lang w:val="en-US"/>
        </w:rPr>
        <w:t>__________________________________________________</w:t>
      </w:r>
      <w:r w:rsidR="00426331" w:rsidRPr="003E1F58">
        <w:rPr>
          <w:rFonts w:ascii="Times New Roman" w:hAnsi="Times New Roman"/>
          <w:sz w:val="36"/>
          <w:szCs w:val="36"/>
          <w:lang w:val="en-US"/>
        </w:rPr>
        <w:br/>
      </w:r>
      <w:r w:rsidR="00426331" w:rsidRPr="003E1F58">
        <w:rPr>
          <w:rFonts w:ascii="Times New Roman" w:hAnsi="Times New Roman"/>
          <w:lang w:val="en-US"/>
        </w:rPr>
        <w:br/>
      </w:r>
    </w:p>
    <w:p w14:paraId="6538A911" w14:textId="64FBBA89" w:rsidR="00426331" w:rsidRPr="003E1F58" w:rsidRDefault="00426331" w:rsidP="00426331">
      <w:pPr>
        <w:jc w:val="center"/>
        <w:rPr>
          <w:rFonts w:ascii="Times New Roman" w:hAnsi="Times New Roman"/>
          <w:lang w:val="en-US"/>
        </w:rPr>
      </w:pPr>
    </w:p>
    <w:p w14:paraId="49BADE59" w14:textId="1B9539B0" w:rsidR="00426331" w:rsidRPr="003E1F58" w:rsidRDefault="00426331" w:rsidP="00426331">
      <w:pPr>
        <w:jc w:val="center"/>
        <w:rPr>
          <w:rFonts w:ascii="Times New Roman" w:hAnsi="Times New Roman"/>
          <w:lang w:val="en-US"/>
        </w:rPr>
      </w:pPr>
    </w:p>
    <w:p w14:paraId="740373D9" w14:textId="5B054E79" w:rsidR="00426331" w:rsidRPr="003E1F58" w:rsidRDefault="00426331" w:rsidP="00426331">
      <w:pPr>
        <w:jc w:val="center"/>
        <w:rPr>
          <w:rFonts w:ascii="Times New Roman" w:hAnsi="Times New Roman"/>
          <w:lang w:val="en-US"/>
        </w:rPr>
      </w:pPr>
    </w:p>
    <w:p w14:paraId="28F3BD29" w14:textId="3845213D" w:rsidR="00426331" w:rsidRPr="003E1F58" w:rsidRDefault="00426331" w:rsidP="00426331">
      <w:pPr>
        <w:jc w:val="center"/>
        <w:rPr>
          <w:rFonts w:ascii="Times New Roman" w:hAnsi="Times New Roman"/>
          <w:lang w:val="en-US"/>
        </w:rPr>
      </w:pPr>
    </w:p>
    <w:p w14:paraId="788B200C" w14:textId="4A92A938" w:rsidR="00426331" w:rsidRPr="003E1F58" w:rsidRDefault="00426331" w:rsidP="00426331">
      <w:pPr>
        <w:jc w:val="center"/>
        <w:rPr>
          <w:rFonts w:ascii="Times New Roman" w:hAnsi="Times New Roman"/>
          <w:lang w:val="en-US"/>
        </w:rPr>
      </w:pPr>
    </w:p>
    <w:p w14:paraId="5F3BEFBF" w14:textId="19696C86" w:rsidR="00426331" w:rsidRPr="003E1F58" w:rsidRDefault="00426331" w:rsidP="00426331">
      <w:pPr>
        <w:jc w:val="center"/>
        <w:rPr>
          <w:rFonts w:ascii="Times New Roman" w:hAnsi="Times New Roman"/>
          <w:lang w:val="en-US"/>
        </w:rPr>
      </w:pPr>
    </w:p>
    <w:p w14:paraId="7C750700" w14:textId="71A7BE9A" w:rsidR="00426331" w:rsidRPr="003E1F58" w:rsidRDefault="00426331" w:rsidP="00426331">
      <w:pPr>
        <w:jc w:val="center"/>
        <w:rPr>
          <w:rFonts w:ascii="Times New Roman" w:hAnsi="Times New Roman"/>
          <w:lang w:val="en-US"/>
        </w:rPr>
      </w:pPr>
    </w:p>
    <w:p w14:paraId="32121020" w14:textId="7A017815" w:rsidR="00426331" w:rsidRPr="003E1F58" w:rsidRDefault="00426331" w:rsidP="00426331">
      <w:pPr>
        <w:jc w:val="center"/>
        <w:rPr>
          <w:rFonts w:ascii="Times New Roman" w:hAnsi="Times New Roman"/>
          <w:lang w:val="en-US"/>
        </w:rPr>
      </w:pPr>
    </w:p>
    <w:p w14:paraId="2568C361" w14:textId="3F1C1C8E" w:rsidR="00426331" w:rsidRPr="003E1F58" w:rsidRDefault="00426331" w:rsidP="00426331">
      <w:pPr>
        <w:jc w:val="center"/>
        <w:rPr>
          <w:rFonts w:ascii="Times New Roman" w:hAnsi="Times New Roman"/>
          <w:lang w:val="en-US"/>
        </w:rPr>
      </w:pPr>
    </w:p>
    <w:p w14:paraId="348055E5" w14:textId="3A6BF1A8" w:rsidR="00426331" w:rsidRPr="003E1F58" w:rsidRDefault="00426331" w:rsidP="00426331">
      <w:pPr>
        <w:jc w:val="center"/>
        <w:rPr>
          <w:rFonts w:ascii="Times New Roman" w:hAnsi="Times New Roman"/>
          <w:lang w:val="en-US"/>
        </w:rPr>
      </w:pPr>
    </w:p>
    <w:p w14:paraId="5A228E19" w14:textId="7AB24DA3" w:rsidR="00426331" w:rsidRPr="003E1F58" w:rsidRDefault="00426331" w:rsidP="00426331">
      <w:pPr>
        <w:jc w:val="center"/>
        <w:rPr>
          <w:rFonts w:ascii="Times New Roman" w:hAnsi="Times New Roman"/>
          <w:lang w:val="en-US"/>
        </w:rPr>
      </w:pPr>
    </w:p>
    <w:p w14:paraId="25597062" w14:textId="73393757" w:rsidR="00426331" w:rsidRPr="003E1F58" w:rsidRDefault="00426331" w:rsidP="00426331">
      <w:pPr>
        <w:jc w:val="center"/>
        <w:rPr>
          <w:rFonts w:ascii="Times New Roman" w:hAnsi="Times New Roman"/>
          <w:lang w:val="en-US"/>
        </w:rPr>
      </w:pPr>
    </w:p>
    <w:p w14:paraId="750CF957" w14:textId="70FB7326" w:rsidR="00426331" w:rsidRPr="003E1F58" w:rsidRDefault="00426331" w:rsidP="00426331">
      <w:pPr>
        <w:jc w:val="center"/>
        <w:rPr>
          <w:rFonts w:ascii="Times New Roman" w:hAnsi="Times New Roman"/>
          <w:lang w:val="en-US"/>
        </w:rPr>
      </w:pPr>
    </w:p>
    <w:p w14:paraId="797D612D" w14:textId="5A05FC99" w:rsidR="00426331" w:rsidRPr="003E1F58" w:rsidRDefault="00426331" w:rsidP="00426331">
      <w:pPr>
        <w:jc w:val="center"/>
        <w:rPr>
          <w:rFonts w:ascii="Times New Roman" w:hAnsi="Times New Roman"/>
          <w:lang w:val="en-US"/>
        </w:rPr>
      </w:pPr>
    </w:p>
    <w:p w14:paraId="32B86029" w14:textId="664DD1EB" w:rsidR="00426331" w:rsidRPr="003E1F58" w:rsidRDefault="00426331" w:rsidP="00426331">
      <w:pPr>
        <w:jc w:val="center"/>
        <w:rPr>
          <w:rFonts w:ascii="Times New Roman" w:hAnsi="Times New Roman"/>
          <w:lang w:val="en-US"/>
        </w:rPr>
      </w:pPr>
    </w:p>
    <w:p w14:paraId="527B1A15" w14:textId="57A47F2E" w:rsidR="00426331" w:rsidRPr="003E1F58" w:rsidRDefault="00426331" w:rsidP="00426331">
      <w:pPr>
        <w:jc w:val="center"/>
        <w:rPr>
          <w:rFonts w:ascii="Times New Roman" w:hAnsi="Times New Roman"/>
          <w:lang w:val="en-US"/>
        </w:rPr>
      </w:pPr>
    </w:p>
    <w:p w14:paraId="067E880E" w14:textId="3F362E31" w:rsidR="00426331" w:rsidRPr="003E1F58" w:rsidRDefault="00426331" w:rsidP="003B53FB">
      <w:pPr>
        <w:rPr>
          <w:rFonts w:ascii="Times New Roman" w:hAnsi="Times New Roman"/>
          <w:lang w:val="en-US"/>
        </w:rPr>
      </w:pPr>
    </w:p>
    <w:p w14:paraId="1C96F4FB" w14:textId="6640F93A" w:rsidR="00426331" w:rsidRPr="003E1F58" w:rsidRDefault="00426331" w:rsidP="00426331">
      <w:pPr>
        <w:jc w:val="center"/>
        <w:rPr>
          <w:rFonts w:ascii="Times New Roman" w:hAnsi="Times New Roman"/>
          <w:lang w:val="en-US"/>
        </w:rPr>
      </w:pPr>
    </w:p>
    <w:p w14:paraId="65A6212D" w14:textId="3153A5E6" w:rsidR="00426331" w:rsidRPr="003E1F58" w:rsidRDefault="00426331" w:rsidP="00426331">
      <w:pPr>
        <w:jc w:val="center"/>
        <w:rPr>
          <w:rFonts w:ascii="Times New Roman" w:hAnsi="Times New Roman"/>
          <w:lang w:val="en-US"/>
        </w:rPr>
      </w:pPr>
    </w:p>
    <w:p w14:paraId="12FB9CF3" w14:textId="59C0D045" w:rsidR="00426331" w:rsidRPr="003E1F58" w:rsidRDefault="00426331" w:rsidP="001241C1">
      <w:pPr>
        <w:rPr>
          <w:rFonts w:ascii="Times New Roman" w:hAnsi="Times New Roman"/>
          <w:lang w:val="en-US"/>
        </w:rPr>
      </w:pPr>
    </w:p>
    <w:p w14:paraId="5502D788" w14:textId="77777777" w:rsidR="00426331" w:rsidRPr="003E1F58" w:rsidRDefault="00426331" w:rsidP="00426331">
      <w:pPr>
        <w:jc w:val="center"/>
        <w:rPr>
          <w:rFonts w:ascii="Times New Roman" w:hAnsi="Times New Roman"/>
          <w:lang w:val="en-US"/>
        </w:rPr>
      </w:pPr>
    </w:p>
    <w:p w14:paraId="7A5B131A" w14:textId="3204CC74" w:rsidR="00864FD6" w:rsidRDefault="00864FD6" w:rsidP="00426331">
      <w:pPr>
        <w:jc w:val="left"/>
        <w:rPr>
          <w:rFonts w:ascii="Times New Roman" w:hAnsi="Times New Roman"/>
          <w:lang w:val="en-US"/>
        </w:rPr>
      </w:pPr>
    </w:p>
    <w:p w14:paraId="3E5E2B5B" w14:textId="77777777" w:rsidR="00B70195" w:rsidRPr="003E1F58" w:rsidRDefault="00B70195" w:rsidP="00426331">
      <w:pPr>
        <w:jc w:val="left"/>
        <w:rPr>
          <w:rFonts w:ascii="Times New Roman" w:hAnsi="Times New Roman"/>
          <w:lang w:val="en-US"/>
        </w:rPr>
      </w:pPr>
    </w:p>
    <w:p w14:paraId="47B1E827" w14:textId="77777777" w:rsidR="00864FD6" w:rsidRPr="003E1F58" w:rsidRDefault="00864FD6" w:rsidP="00426331">
      <w:pPr>
        <w:jc w:val="left"/>
        <w:rPr>
          <w:rFonts w:ascii="Times New Roman" w:hAnsi="Times New Roman"/>
          <w:lang w:val="en-US"/>
        </w:rPr>
      </w:pPr>
    </w:p>
    <w:p w14:paraId="41928794" w14:textId="0493B7F4" w:rsidR="00864FD6" w:rsidRPr="003B53FB" w:rsidRDefault="00864FD6" w:rsidP="00B70195">
      <w:pPr>
        <w:jc w:val="left"/>
        <w:rPr>
          <w:rFonts w:ascii="Times New Roman" w:hAnsi="Times New Roman"/>
          <w:sz w:val="24"/>
          <w:szCs w:val="22"/>
        </w:rPr>
      </w:pPr>
      <w:r w:rsidRPr="003E1F58">
        <w:rPr>
          <w:rFonts w:ascii="Times New Roman" w:hAnsi="Times New Roman"/>
          <w:sz w:val="24"/>
          <w:szCs w:val="22"/>
          <w:lang w:val="en-US"/>
        </w:rPr>
        <w:t xml:space="preserve">Barnes Toby - </w:t>
      </w:r>
      <w:proofErr w:type="spellStart"/>
      <w:r w:rsidRPr="003E1F58">
        <w:rPr>
          <w:rFonts w:ascii="Times New Roman" w:hAnsi="Times New Roman"/>
          <w:sz w:val="24"/>
          <w:szCs w:val="22"/>
          <w:lang w:val="en-US"/>
        </w:rPr>
        <w:t>barnetob</w:t>
      </w:r>
      <w:proofErr w:type="spellEnd"/>
    </w:p>
    <w:p w14:paraId="4BD678E3" w14:textId="63804919" w:rsidR="00426331" w:rsidRPr="003B53FB" w:rsidRDefault="00426331" w:rsidP="003B53FB">
      <w:pPr>
        <w:jc w:val="left"/>
        <w:rPr>
          <w:rFonts w:ascii="Times New Roman" w:hAnsi="Times New Roman"/>
          <w:sz w:val="24"/>
          <w:szCs w:val="22"/>
        </w:rPr>
      </w:pPr>
      <w:r w:rsidRPr="004A07D3">
        <w:rPr>
          <w:rFonts w:ascii="Times New Roman" w:hAnsi="Times New Roman"/>
          <w:sz w:val="24"/>
          <w:szCs w:val="22"/>
        </w:rPr>
        <w:br/>
      </w:r>
      <w:r w:rsidRPr="003B53FB">
        <w:rPr>
          <w:rFonts w:ascii="Times New Roman" w:hAnsi="Times New Roman"/>
          <w:sz w:val="24"/>
          <w:szCs w:val="22"/>
        </w:rPr>
        <w:t>Seminar:</w:t>
      </w:r>
      <w:r w:rsidR="00864FD6" w:rsidRPr="003B53FB">
        <w:rPr>
          <w:rFonts w:ascii="Times New Roman" w:hAnsi="Times New Roman"/>
          <w:sz w:val="24"/>
          <w:szCs w:val="22"/>
        </w:rPr>
        <w:t xml:space="preserve"> </w:t>
      </w:r>
      <w:r w:rsidR="00B70195">
        <w:rPr>
          <w:rFonts w:ascii="Times New Roman" w:hAnsi="Times New Roman"/>
          <w:sz w:val="24"/>
          <w:szCs w:val="22"/>
        </w:rPr>
        <w:t>KONZML</w:t>
      </w:r>
      <w:r w:rsidRPr="003B53FB">
        <w:rPr>
          <w:rFonts w:ascii="Times New Roman" w:hAnsi="Times New Roman"/>
          <w:sz w:val="24"/>
          <w:szCs w:val="22"/>
        </w:rPr>
        <w:br/>
        <w:t>Fachsemester:</w:t>
      </w:r>
      <w:r w:rsidR="00864FD6" w:rsidRPr="003B53FB">
        <w:rPr>
          <w:rFonts w:ascii="Times New Roman" w:hAnsi="Times New Roman"/>
          <w:sz w:val="24"/>
          <w:szCs w:val="22"/>
        </w:rPr>
        <w:t xml:space="preserve"> Herbst 2021</w:t>
      </w:r>
      <w:r w:rsidRPr="003B53FB">
        <w:rPr>
          <w:rFonts w:ascii="Times New Roman" w:hAnsi="Times New Roman"/>
          <w:sz w:val="24"/>
          <w:szCs w:val="22"/>
        </w:rPr>
        <w:br/>
      </w:r>
      <w:r w:rsidRPr="003B53FB">
        <w:rPr>
          <w:rFonts w:ascii="Times New Roman" w:hAnsi="Times New Roman"/>
          <w:sz w:val="24"/>
          <w:szCs w:val="22"/>
        </w:rPr>
        <w:br/>
        <w:t>Abgabedatum:</w:t>
      </w:r>
      <w:r w:rsidR="00864FD6" w:rsidRPr="003B53FB">
        <w:rPr>
          <w:rFonts w:ascii="Times New Roman" w:hAnsi="Times New Roman"/>
          <w:sz w:val="24"/>
          <w:szCs w:val="22"/>
        </w:rPr>
        <w:t xml:space="preserve"> </w:t>
      </w:r>
      <w:r w:rsidR="00B70195" w:rsidRPr="00B70195">
        <w:rPr>
          <w:rFonts w:ascii="Times New Roman" w:hAnsi="Times New Roman"/>
          <w:sz w:val="24"/>
          <w:szCs w:val="22"/>
        </w:rPr>
        <w:t>10.01.2022</w:t>
      </w:r>
    </w:p>
    <w:p w14:paraId="7DE870D5" w14:textId="77777777" w:rsidR="00426331" w:rsidRPr="003B53FB" w:rsidRDefault="00426331" w:rsidP="003B53FB">
      <w:pPr>
        <w:jc w:val="left"/>
        <w:rPr>
          <w:rFonts w:ascii="Times New Roman" w:hAnsi="Times New Roman"/>
          <w:sz w:val="24"/>
          <w:szCs w:val="22"/>
        </w:rPr>
      </w:pPr>
    </w:p>
    <w:p w14:paraId="593D8973" w14:textId="7E64E855" w:rsidR="00426331" w:rsidRPr="003B53FB" w:rsidRDefault="005E2ACC" w:rsidP="003B53FB">
      <w:pPr>
        <w:jc w:val="left"/>
        <w:rPr>
          <w:rFonts w:ascii="Times New Roman" w:hAnsi="Times New Roman"/>
          <w:color w:val="808080"/>
          <w:sz w:val="24"/>
          <w:szCs w:val="22"/>
        </w:rPr>
      </w:pPr>
      <w:r>
        <w:rPr>
          <w:rFonts w:ascii="Times New Roman" w:hAnsi="Times New Roman"/>
          <w:sz w:val="24"/>
          <w:szCs w:val="22"/>
        </w:rPr>
        <w:t>Dozent</w:t>
      </w:r>
      <w:r w:rsidR="00426331" w:rsidRPr="003B53FB">
        <w:rPr>
          <w:rFonts w:ascii="Times New Roman" w:hAnsi="Times New Roman"/>
          <w:sz w:val="24"/>
          <w:szCs w:val="22"/>
        </w:rPr>
        <w:t>:</w:t>
      </w:r>
      <w:r w:rsidR="00864FD6" w:rsidRPr="003B53FB">
        <w:rPr>
          <w:rFonts w:ascii="Times New Roman" w:hAnsi="Times New Roman"/>
          <w:sz w:val="24"/>
          <w:szCs w:val="22"/>
        </w:rPr>
        <w:t xml:space="preserve"> </w:t>
      </w:r>
      <w:r w:rsidR="00B70195" w:rsidRPr="00B70195">
        <w:rPr>
          <w:rFonts w:ascii="Times New Roman" w:hAnsi="Times New Roman"/>
          <w:sz w:val="24"/>
          <w:szCs w:val="22"/>
        </w:rPr>
        <w:t>Weinmann Thomas Oskar (</w:t>
      </w:r>
      <w:proofErr w:type="spellStart"/>
      <w:r w:rsidR="00B70195" w:rsidRPr="00B70195">
        <w:rPr>
          <w:rFonts w:ascii="Times New Roman" w:hAnsi="Times New Roman"/>
          <w:sz w:val="24"/>
          <w:szCs w:val="22"/>
        </w:rPr>
        <w:t>weto</w:t>
      </w:r>
      <w:proofErr w:type="spellEnd"/>
      <w:r w:rsidR="00B70195" w:rsidRPr="00B70195">
        <w:rPr>
          <w:rFonts w:ascii="Times New Roman" w:hAnsi="Times New Roman"/>
          <w:sz w:val="24"/>
          <w:szCs w:val="22"/>
        </w:rPr>
        <w:t>)</w:t>
      </w:r>
    </w:p>
    <w:p w14:paraId="2A0BFCF3" w14:textId="77777777" w:rsidR="00426331" w:rsidRPr="0013634E" w:rsidRDefault="00426331" w:rsidP="00426331">
      <w:pPr>
        <w:jc w:val="center"/>
        <w:rPr>
          <w:rFonts w:ascii="Times New Roman" w:hAnsi="Times New Roman"/>
        </w:rPr>
      </w:pPr>
    </w:p>
    <w:p w14:paraId="56B556E5" w14:textId="77777777" w:rsidR="00426331" w:rsidRPr="00426331" w:rsidRDefault="00426331" w:rsidP="00426331">
      <w:pPr>
        <w:rPr>
          <w:rFonts w:ascii="Times New Roman" w:hAnsi="Times New Roman"/>
          <w:color w:val="808080"/>
        </w:rPr>
      </w:pPr>
      <w:r w:rsidRPr="00426331">
        <w:rPr>
          <w:rFonts w:ascii="Times New Roman" w:hAnsi="Times New Roman"/>
          <w:color w:val="808080"/>
        </w:rPr>
        <w:br w:type="page"/>
      </w:r>
    </w:p>
    <w:p w14:paraId="0D6A1B45" w14:textId="47F00C7E" w:rsidR="00B70195" w:rsidRDefault="004711A0" w:rsidP="00E51914">
      <w:pPr>
        <w:pStyle w:val="berschrift1"/>
      </w:pPr>
      <w:bookmarkStart w:id="0" w:name="_Toc87189667"/>
      <w:r>
        <w:lastRenderedPageBreak/>
        <w:t>Einleitung</w:t>
      </w:r>
    </w:p>
    <w:p w14:paraId="5F1C2686" w14:textId="55FEB9F8" w:rsidR="005A1066" w:rsidRDefault="005A1066" w:rsidP="005A1066"/>
    <w:p w14:paraId="3C370A2E" w14:textId="1B24C23C" w:rsidR="005A1066" w:rsidRDefault="005A1066" w:rsidP="005A1066">
      <w:r>
        <w:t>Die digitale Transformation der Landwirtschaft wird die Zusammenarbeit entlang der Wertschöpfungskette erleichtern, Landwirte unterstützen und Chancen für innovative KMU bieten.</w:t>
      </w:r>
    </w:p>
    <w:p w14:paraId="268E54CA" w14:textId="77777777" w:rsidR="005A1066" w:rsidRDefault="005A1066" w:rsidP="005A1066"/>
    <w:p w14:paraId="3D578733" w14:textId="021E22DB" w:rsidR="005A1066" w:rsidRDefault="005A1066" w:rsidP="005A1066">
      <w:r>
        <w:t>Technologien wie künstliche Intelligenz (KI), Robotik, das Internet der Dinge (IoT), Edge Computing, 5G</w:t>
      </w:r>
      <w:r>
        <w:t xml:space="preserve"> und </w:t>
      </w:r>
      <w:r>
        <w:t>Blockchain haben alle das Potenzial, die Landwirtschaft effizienter, nachhaltiger und wettbewerbsfähiger zu machen.</w:t>
      </w:r>
    </w:p>
    <w:p w14:paraId="592BE09B" w14:textId="03548B3B" w:rsidR="005A1066" w:rsidRDefault="005A1066" w:rsidP="005A1066"/>
    <w:p w14:paraId="5D6E16A5" w14:textId="77777777" w:rsidR="005A1066" w:rsidRDefault="005A1066" w:rsidP="005A1066"/>
    <w:p w14:paraId="34EB2B4E" w14:textId="77777777" w:rsidR="005A1066" w:rsidRPr="005A1066" w:rsidRDefault="005A1066" w:rsidP="005A1066"/>
    <w:p w14:paraId="0FA7CDE7" w14:textId="22D1C9C6" w:rsidR="004711A0" w:rsidRDefault="004711A0" w:rsidP="004711A0">
      <w:r w:rsidRPr="004711A0">
        <w:t xml:space="preserve">Präzisionslandwirtschaft ist heutzutage im Trend. Sie hilft den Landwirten, fundierte Entscheidungen über ihre Anbaustrategie zu treffen. Hier stelle ich Ihnen einen Datensatz vor, der es den Nutzern ermöglicht, ein Vorhersagemodell zu erstellen, das auf der Grundlage verschiedener </w:t>
      </w:r>
      <w:proofErr w:type="gramStart"/>
      <w:r w:rsidRPr="004711A0">
        <w:t>Parameter</w:t>
      </w:r>
      <w:proofErr w:type="gramEnd"/>
      <w:r w:rsidRPr="004711A0">
        <w:t xml:space="preserve"> die am besten geeigneten Pflanzen für den Anbau in einem bestimmten Betrieb empfiehlt.</w:t>
      </w:r>
    </w:p>
    <w:p w14:paraId="2665B7F1" w14:textId="03FAD6AB" w:rsidR="004711A0" w:rsidRDefault="004711A0" w:rsidP="004711A0">
      <w:pPr>
        <w:pStyle w:val="berschrift1"/>
      </w:pPr>
      <w:r>
        <w:t>Aufbau</w:t>
      </w:r>
    </w:p>
    <w:p w14:paraId="58BACB03" w14:textId="6A092CD9" w:rsidR="004711A0" w:rsidRDefault="00684691" w:rsidP="004711A0">
      <w:pPr>
        <w:pStyle w:val="berschrift1"/>
      </w:pPr>
      <w:r>
        <w:t>Maschine Learning Projekt</w:t>
      </w:r>
    </w:p>
    <w:p w14:paraId="71FAFEA4" w14:textId="13890BD0" w:rsidR="00684691" w:rsidRDefault="00684691" w:rsidP="00684691">
      <w:pPr>
        <w:pStyle w:val="berschrift2"/>
      </w:pPr>
      <w:r>
        <w:t>Vorverarbeitungsschritte</w:t>
      </w:r>
    </w:p>
    <w:p w14:paraId="0B96F711" w14:textId="22C4B4CE" w:rsidR="00684691" w:rsidRDefault="00684691" w:rsidP="00684691">
      <w:pPr>
        <w:pStyle w:val="berschrift2"/>
      </w:pPr>
      <w:r w:rsidRPr="00684691">
        <w:t>Vorevaluierung</w:t>
      </w:r>
    </w:p>
    <w:p w14:paraId="6F591A33" w14:textId="6FE245A2" w:rsidR="00684691" w:rsidRDefault="00684691" w:rsidP="00684691">
      <w:pPr>
        <w:pStyle w:val="berschrift2"/>
      </w:pPr>
      <w:r w:rsidRPr="00684691">
        <w:t>Modellselektion</w:t>
      </w:r>
    </w:p>
    <w:p w14:paraId="569659A0" w14:textId="1768FFB6" w:rsidR="00684691" w:rsidRPr="00684691" w:rsidRDefault="00684691" w:rsidP="00684691">
      <w:pPr>
        <w:pStyle w:val="berschrift2"/>
      </w:pPr>
      <w:r>
        <w:t>Evaluation</w:t>
      </w:r>
    </w:p>
    <w:p w14:paraId="6E33D50F" w14:textId="490A1438" w:rsidR="004711A0" w:rsidRDefault="004711A0" w:rsidP="004711A0">
      <w:pPr>
        <w:pStyle w:val="berschrift1"/>
      </w:pPr>
      <w:r>
        <w:t xml:space="preserve">Fazit &amp; </w:t>
      </w:r>
      <w:r w:rsidRPr="004711A0">
        <w:t>Diskussio</w:t>
      </w:r>
      <w:r>
        <w:t>n</w:t>
      </w:r>
    </w:p>
    <w:p w14:paraId="22B687BB" w14:textId="77777777" w:rsidR="004711A0" w:rsidRPr="004711A0" w:rsidRDefault="004711A0" w:rsidP="004711A0"/>
    <w:p w14:paraId="2338BE3D" w14:textId="6F82F125" w:rsidR="00E51914" w:rsidRDefault="00E51914" w:rsidP="00E51914">
      <w:pPr>
        <w:pStyle w:val="berschrift1"/>
      </w:pPr>
      <w:r>
        <w:t>Quellenverzeichnis</w:t>
      </w:r>
      <w:bookmarkEnd w:id="0"/>
      <w:r>
        <w:t xml:space="preserve"> </w:t>
      </w:r>
    </w:p>
    <w:p w14:paraId="72D6EEDA" w14:textId="3C252FA5" w:rsidR="00DA280E" w:rsidRPr="001E777E" w:rsidRDefault="00DA280E" w:rsidP="004A3386">
      <w:pPr>
        <w:ind w:left="1410" w:hanging="1410"/>
      </w:pPr>
    </w:p>
    <w:sectPr w:rsidR="00DA280E" w:rsidRPr="001E777E" w:rsidSect="00140BD3">
      <w:headerReference w:type="default" r:id="rId12"/>
      <w:footerReference w:type="default" r:id="rId13"/>
      <w:footerReference w:type="first" r:id="rId14"/>
      <w:pgSz w:w="11906" w:h="16838" w:code="9"/>
      <w:pgMar w:top="1101" w:right="1274" w:bottom="907" w:left="1304" w:header="510" w:footer="39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BF539" w14:textId="77777777" w:rsidR="003C7A42" w:rsidRDefault="003C7A42">
      <w:r>
        <w:separator/>
      </w:r>
    </w:p>
  </w:endnote>
  <w:endnote w:type="continuationSeparator" w:id="0">
    <w:p w14:paraId="256E5707" w14:textId="77777777" w:rsidR="003C7A42" w:rsidRDefault="003C7A42">
      <w:r>
        <w:continuationSeparator/>
      </w:r>
    </w:p>
  </w:endnote>
  <w:endnote w:type="continuationNotice" w:id="1">
    <w:p w14:paraId="3E46CB05" w14:textId="77777777" w:rsidR="003C7A42" w:rsidRDefault="003C7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40A0E" w14:textId="13D6A3C7" w:rsidR="003B53FB" w:rsidRPr="003B53FB" w:rsidRDefault="003B53FB" w:rsidP="003B53FB">
    <w:pPr>
      <w:jc w:val="left"/>
      <w:rPr>
        <w:rFonts w:ascii="Times New Roman" w:hAnsi="Times New Roman"/>
        <w:sz w:val="24"/>
        <w:szCs w:val="22"/>
      </w:rPr>
    </w:pPr>
  </w:p>
  <w:p w14:paraId="46DAC5B4" w14:textId="49C4AAA5" w:rsidR="00CC6FF7" w:rsidRDefault="003B53FB">
    <w:pPr>
      <w:pStyle w:val="Kopfzeile"/>
      <w:pBdr>
        <w:top w:val="single" w:sz="4" w:space="1" w:color="auto"/>
      </w:pBdr>
      <w:tabs>
        <w:tab w:val="clear" w:pos="4536"/>
        <w:tab w:val="clear" w:pos="9072"/>
        <w:tab w:val="center" w:pos="4820"/>
        <w:tab w:val="right" w:pos="9923"/>
      </w:tabs>
    </w:pPr>
    <w:proofErr w:type="spellStart"/>
    <w:r>
      <w:rPr>
        <w:rFonts w:ascii="Times New Roman" w:hAnsi="Times New Roman"/>
        <w:sz w:val="24"/>
        <w:szCs w:val="22"/>
      </w:rPr>
      <w:t>b</w:t>
    </w:r>
    <w:r w:rsidRPr="003B53FB">
      <w:rPr>
        <w:rFonts w:ascii="Times New Roman" w:hAnsi="Times New Roman"/>
        <w:sz w:val="24"/>
        <w:szCs w:val="22"/>
      </w:rPr>
      <w:t>arnetob</w:t>
    </w:r>
    <w:proofErr w:type="spellEnd"/>
    <w:r w:rsidR="00CC6FF7">
      <w:rPr>
        <w:snapToGrid w:val="0"/>
        <w:lang w:eastAsia="de-DE"/>
      </w:rPr>
      <w:tab/>
    </w:r>
    <w:r w:rsidR="00CC6FF7">
      <w:rPr>
        <w:snapToGrid w:val="0"/>
        <w:lang w:eastAsia="de-DE"/>
      </w:rPr>
      <w:tab/>
    </w:r>
    <w:r w:rsidR="00CC6FF7">
      <w:rPr>
        <w:snapToGrid w:val="0"/>
        <w:lang w:eastAsia="de-DE"/>
      </w:rPr>
      <w:fldChar w:fldCharType="begin"/>
    </w:r>
    <w:r w:rsidR="00CC6FF7">
      <w:rPr>
        <w:snapToGrid w:val="0"/>
        <w:lang w:eastAsia="de-DE"/>
      </w:rPr>
      <w:instrText xml:space="preserve"> DATE \@ "dd.MM.yy" </w:instrText>
    </w:r>
    <w:r w:rsidR="00CC6FF7">
      <w:rPr>
        <w:snapToGrid w:val="0"/>
        <w:lang w:eastAsia="de-DE"/>
      </w:rPr>
      <w:fldChar w:fldCharType="separate"/>
    </w:r>
    <w:r w:rsidR="00B70195">
      <w:rPr>
        <w:noProof/>
        <w:snapToGrid w:val="0"/>
        <w:lang w:eastAsia="de-DE"/>
      </w:rPr>
      <w:t>20.12.21</w:t>
    </w:r>
    <w:r w:rsidR="00CC6FF7">
      <w:rPr>
        <w:snapToGrid w:val="0"/>
        <w:lang w:eastAsia="de-DE"/>
      </w:rPr>
      <w:fldChar w:fldCharType="end"/>
    </w:r>
    <w:r w:rsidR="00CC6FF7">
      <w:rPr>
        <w:snapToGrid w:val="0"/>
        <w:lang w:eastAsia="de-DE"/>
      </w:rPr>
      <w:t xml:space="preserve"> / Seite </w:t>
    </w:r>
    <w:r w:rsidR="00CC6FF7">
      <w:rPr>
        <w:snapToGrid w:val="0"/>
        <w:lang w:eastAsia="de-DE"/>
      </w:rPr>
      <w:fldChar w:fldCharType="begin"/>
    </w:r>
    <w:r w:rsidR="00CC6FF7">
      <w:rPr>
        <w:snapToGrid w:val="0"/>
        <w:lang w:eastAsia="de-DE"/>
      </w:rPr>
      <w:instrText xml:space="preserve"> PAGE </w:instrText>
    </w:r>
    <w:r w:rsidR="00CC6FF7">
      <w:rPr>
        <w:snapToGrid w:val="0"/>
        <w:lang w:eastAsia="de-DE"/>
      </w:rPr>
      <w:fldChar w:fldCharType="separate"/>
    </w:r>
    <w:r w:rsidR="00CC6FF7">
      <w:rPr>
        <w:noProof/>
        <w:snapToGrid w:val="0"/>
        <w:lang w:eastAsia="de-DE"/>
      </w:rPr>
      <w:t>3</w:t>
    </w:r>
    <w:r w:rsidR="00CC6FF7">
      <w:rPr>
        <w:snapToGrid w:val="0"/>
        <w:lang w:eastAsia="de-DE"/>
      </w:rPr>
      <w:fldChar w:fldCharType="end"/>
    </w:r>
    <w:r w:rsidR="00CC6FF7">
      <w:rPr>
        <w:snapToGrid w:val="0"/>
        <w:lang w:eastAsia="de-DE"/>
      </w:rPr>
      <w:t xml:space="preserve"> von </w:t>
    </w:r>
    <w:r w:rsidR="00CC6FF7">
      <w:rPr>
        <w:snapToGrid w:val="0"/>
        <w:lang w:eastAsia="de-DE"/>
      </w:rPr>
      <w:fldChar w:fldCharType="begin"/>
    </w:r>
    <w:r w:rsidR="00CC6FF7">
      <w:rPr>
        <w:snapToGrid w:val="0"/>
        <w:lang w:eastAsia="de-DE"/>
      </w:rPr>
      <w:instrText xml:space="preserve"> NUMPAGES </w:instrText>
    </w:r>
    <w:r w:rsidR="00CC6FF7">
      <w:rPr>
        <w:snapToGrid w:val="0"/>
        <w:lang w:eastAsia="de-DE"/>
      </w:rPr>
      <w:fldChar w:fldCharType="separate"/>
    </w:r>
    <w:r w:rsidR="00CC6FF7">
      <w:rPr>
        <w:noProof/>
        <w:snapToGrid w:val="0"/>
        <w:lang w:eastAsia="de-DE"/>
      </w:rPr>
      <w:t>4</w:t>
    </w:r>
    <w:r w:rsidR="00CC6FF7">
      <w:rPr>
        <w:snapToGrid w:val="0"/>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B7FD5" w14:textId="540ECF4E" w:rsidR="00CC6FF7" w:rsidRDefault="00CC6FF7">
    <w:pPr>
      <w:pStyle w:val="Kopfzeile"/>
      <w:pBdr>
        <w:top w:val="single" w:sz="4" w:space="1" w:color="auto"/>
      </w:pBdr>
      <w:tabs>
        <w:tab w:val="clear" w:pos="4536"/>
        <w:tab w:val="clear" w:pos="9072"/>
        <w:tab w:val="center" w:pos="4820"/>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BD37F" w14:textId="77777777" w:rsidR="003C7A42" w:rsidRDefault="003C7A42">
      <w:r>
        <w:separator/>
      </w:r>
    </w:p>
  </w:footnote>
  <w:footnote w:type="continuationSeparator" w:id="0">
    <w:p w14:paraId="4997796F" w14:textId="77777777" w:rsidR="003C7A42" w:rsidRDefault="003C7A42">
      <w:r>
        <w:continuationSeparator/>
      </w:r>
    </w:p>
  </w:footnote>
  <w:footnote w:type="continuationNotice" w:id="1">
    <w:p w14:paraId="36018620" w14:textId="77777777" w:rsidR="003C7A42" w:rsidRDefault="003C7A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6A278" w14:textId="1011C8CB" w:rsidR="00CC6FF7" w:rsidRDefault="00FC23B1" w:rsidP="00FF7D80">
    <w:pPr>
      <w:pStyle w:val="Kopfzeile"/>
      <w:pBdr>
        <w:bottom w:val="single" w:sz="4" w:space="1" w:color="auto"/>
      </w:pBdr>
      <w:tabs>
        <w:tab w:val="clear" w:pos="9072"/>
        <w:tab w:val="right" w:pos="9923"/>
      </w:tabs>
      <w:spacing w:after="120" w:line="560" w:lineRule="exact"/>
      <w:rPr>
        <w:sz w:val="22"/>
      </w:rPr>
    </w:pPr>
    <w:r>
      <w:rPr>
        <w:noProof/>
      </w:rPr>
      <w:drawing>
        <wp:inline distT="0" distB="0" distL="0" distR="0" wp14:anchorId="673031EB" wp14:editId="33F4DDBD">
          <wp:extent cx="716280" cy="336550"/>
          <wp:effectExtent l="0" t="0" r="0" b="0"/>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336550"/>
                  </a:xfrm>
                  <a:prstGeom prst="rect">
                    <a:avLst/>
                  </a:prstGeom>
                  <a:noFill/>
                  <a:ln>
                    <a:noFill/>
                  </a:ln>
                </pic:spPr>
              </pic:pic>
            </a:graphicData>
          </a:graphic>
        </wp:inline>
      </w:drawing>
    </w:r>
    <w:r w:rsidR="00CC6FF7">
      <w:tab/>
    </w:r>
    <w:proofErr w:type="spellStart"/>
    <w:r w:rsidR="00B70195" w:rsidRPr="00B70195">
      <w:rPr>
        <w:b/>
        <w:sz w:val="36"/>
      </w:rPr>
      <w:t>Crop</w:t>
    </w:r>
    <w:proofErr w:type="spellEnd"/>
    <w:r w:rsidR="00B70195" w:rsidRPr="00B70195">
      <w:rPr>
        <w:b/>
        <w:sz w:val="36"/>
      </w:rPr>
      <w:t xml:space="preserve"> </w:t>
    </w:r>
    <w:proofErr w:type="spellStart"/>
    <w:r w:rsidR="00B70195" w:rsidRPr="00B70195">
      <w:rPr>
        <w:b/>
        <w:sz w:val="36"/>
      </w:rPr>
      <w:t>Recommendation</w:t>
    </w:r>
    <w:proofErr w:type="spellEnd"/>
    <w:r w:rsidR="00CC6FF7">
      <w:rPr>
        <w:b/>
        <w:sz w:val="36"/>
      </w:rPr>
      <w:tab/>
    </w:r>
    <w:r>
      <w:rPr>
        <w:noProof/>
      </w:rPr>
      <mc:AlternateContent>
        <mc:Choice Requires="wps">
          <w:drawing>
            <wp:inline distT="0" distB="0" distL="0" distR="0" wp14:anchorId="60F297AC" wp14:editId="42787DED">
              <wp:extent cx="851452" cy="327743"/>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51452" cy="327743"/>
                      </a:xfrm>
                      <a:prstGeom prst="rect">
                        <a:avLst/>
                      </a:prstGeom>
                      <a:extLst>
                        <a:ext uri="{AF507438-7753-43E0-B8FC-AC1667EBCBE1}">
                          <a14:hiddenEffects xmlns:a14="http://schemas.microsoft.com/office/drawing/2010/main">
                            <a:effectLst/>
                          </a14:hiddenEffects>
                        </a:ext>
                      </a:extLst>
                    </wps:spPr>
                    <wps:txbx>
                      <w:txbxContent>
                        <w:p w14:paraId="6F382CB9" w14:textId="58C6B6ED" w:rsidR="00FC23B1" w:rsidRPr="001241C1" w:rsidRDefault="00B70195" w:rsidP="00FC23B1">
                          <w:pPr>
                            <w:jc w:val="center"/>
                            <w:rPr>
                              <w:rFonts w:ascii="Arial Black" w:hAnsi="Arial Black"/>
                              <w:outline/>
                              <w:color w:val="000000"/>
                              <w:sz w:val="20"/>
                              <w14:textOutline w14:w="9525" w14:cap="flat" w14:cmpd="sng" w14:algn="ctr">
                                <w14:solidFill>
                                  <w14:srgbClr w14:val="000000"/>
                                </w14:solidFill>
                                <w14:prstDash w14:val="solid"/>
                                <w14:round/>
                              </w14:textOutline>
                              <w14:textFill>
                                <w14:solidFill>
                                  <w14:srgbClr w14:val="FFFFFF"/>
                                </w14:solidFill>
                              </w14:textFill>
                            </w:rPr>
                          </w:pPr>
                          <w:r>
                            <w:rPr>
                              <w:rFonts w:ascii="Arial Black" w:hAnsi="Arial Black"/>
                              <w:outline/>
                              <w:color w:val="000000"/>
                              <w:sz w:val="20"/>
                              <w14:textOutline w14:w="9525" w14:cap="flat" w14:cmpd="sng" w14:algn="ctr">
                                <w14:solidFill>
                                  <w14:srgbClr w14:val="000000"/>
                                </w14:solidFill>
                                <w14:prstDash w14:val="solid"/>
                                <w14:round/>
                              </w14:textOutline>
                              <w14:textFill>
                                <w14:solidFill>
                                  <w14:srgbClr w14:val="FFFFFF"/>
                                </w14:solidFill>
                              </w14:textFill>
                            </w:rPr>
                            <w:t>KONZML</w:t>
                          </w:r>
                        </w:p>
                      </w:txbxContent>
                    </wps:txbx>
                    <wps:bodyPr wrap="square" numCol="1" fromWordArt="1">
                      <a:prstTxWarp prst="textPlain">
                        <a:avLst>
                          <a:gd name="adj" fmla="val 50000"/>
                        </a:avLst>
                      </a:prstTxWarp>
                      <a:spAutoFit/>
                    </wps:bodyPr>
                  </wps:wsp>
                </a:graphicData>
              </a:graphic>
            </wp:inline>
          </w:drawing>
        </mc:Choice>
        <mc:Fallback>
          <w:pict>
            <v:shapetype w14:anchorId="60F297AC" id="_x0000_t202" coordsize="21600,21600" o:spt="202" path="m,l,21600r21600,l21600,xe">
              <v:stroke joinstyle="miter"/>
              <v:path gradientshapeok="t" o:connecttype="rect"/>
            </v:shapetype>
            <v:shape id="WordArt 2" o:spid="_x0000_s1026" type="#_x0000_t202" style="width:67.0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" filled="f" stroked="f">
              <o:lock v:ext="edit" shapetype="t"/>
              <v:textbox style="mso-fit-shape-to-text:t">
                <w:txbxContent>
                  <w:p w14:paraId="6F382CB9" w14:textId="58C6B6ED" w:rsidR="00FC23B1" w:rsidRPr="001241C1" w:rsidRDefault="00B70195" w:rsidP="00FC23B1">
                    <w:pPr>
                      <w:jc w:val="center"/>
                      <w:rPr>
                        <w:rFonts w:ascii="Arial Black" w:hAnsi="Arial Black"/>
                        <w:outline/>
                        <w:color w:val="000000"/>
                        <w:sz w:val="20"/>
                        <w14:textOutline w14:w="9525" w14:cap="flat" w14:cmpd="sng" w14:algn="ctr">
                          <w14:solidFill>
                            <w14:srgbClr w14:val="000000"/>
                          </w14:solidFill>
                          <w14:prstDash w14:val="solid"/>
                          <w14:round/>
                        </w14:textOutline>
                        <w14:textFill>
                          <w14:solidFill>
                            <w14:srgbClr w14:val="FFFFFF"/>
                          </w14:solidFill>
                        </w14:textFill>
                      </w:rPr>
                    </w:pPr>
                    <w:r>
                      <w:rPr>
                        <w:rFonts w:ascii="Arial Black" w:hAnsi="Arial Black"/>
                        <w:outline/>
                        <w:color w:val="000000"/>
                        <w:sz w:val="20"/>
                        <w14:textOutline w14:w="9525" w14:cap="flat" w14:cmpd="sng" w14:algn="ctr">
                          <w14:solidFill>
                            <w14:srgbClr w14:val="000000"/>
                          </w14:solidFill>
                          <w14:prstDash w14:val="solid"/>
                          <w14:round/>
                        </w14:textOutline>
                        <w14:textFill>
                          <w14:solidFill>
                            <w14:srgbClr w14:val="FFFFFF"/>
                          </w14:solidFill>
                        </w14:textFill>
                      </w:rPr>
                      <w:t>KONZML</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3D0FF4C"/>
    <w:lvl w:ilvl="0">
      <w:start w:val="1"/>
      <w:numFmt w:val="decimal"/>
      <w:pStyle w:val="berschrift1"/>
      <w:lvlText w:val="%1"/>
      <w:lvlJc w:val="left"/>
      <w:pPr>
        <w:tabs>
          <w:tab w:val="num" w:pos="36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119C34D8"/>
    <w:multiLevelType w:val="hybridMultilevel"/>
    <w:tmpl w:val="2368CF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NDM0MzUytTSwMDVV0lEKTi0uzszPAykwNK4FAEjqaiItAAAA"/>
  </w:docVars>
  <w:rsids>
    <w:rsidRoot w:val="00EC5ED5"/>
    <w:rsid w:val="000101CC"/>
    <w:rsid w:val="00013293"/>
    <w:rsid w:val="00013CE9"/>
    <w:rsid w:val="00016999"/>
    <w:rsid w:val="000218F9"/>
    <w:rsid w:val="00021D0F"/>
    <w:rsid w:val="00022FBF"/>
    <w:rsid w:val="00023CD9"/>
    <w:rsid w:val="00026FE3"/>
    <w:rsid w:val="00032BFB"/>
    <w:rsid w:val="00032E5F"/>
    <w:rsid w:val="00036ABA"/>
    <w:rsid w:val="000529B5"/>
    <w:rsid w:val="000549E3"/>
    <w:rsid w:val="00060451"/>
    <w:rsid w:val="00073B75"/>
    <w:rsid w:val="000751E2"/>
    <w:rsid w:val="000757CF"/>
    <w:rsid w:val="00075B86"/>
    <w:rsid w:val="00076F6C"/>
    <w:rsid w:val="0008345B"/>
    <w:rsid w:val="00087E98"/>
    <w:rsid w:val="00090BE7"/>
    <w:rsid w:val="00092AB6"/>
    <w:rsid w:val="00096883"/>
    <w:rsid w:val="000B1450"/>
    <w:rsid w:val="000C6AE8"/>
    <w:rsid w:val="000D1AF0"/>
    <w:rsid w:val="000F01DB"/>
    <w:rsid w:val="000F2022"/>
    <w:rsid w:val="00110996"/>
    <w:rsid w:val="0011269F"/>
    <w:rsid w:val="0011484E"/>
    <w:rsid w:val="001174BB"/>
    <w:rsid w:val="00122F26"/>
    <w:rsid w:val="001241C1"/>
    <w:rsid w:val="001318F3"/>
    <w:rsid w:val="00140BD3"/>
    <w:rsid w:val="001510A5"/>
    <w:rsid w:val="00151DC7"/>
    <w:rsid w:val="00152FA0"/>
    <w:rsid w:val="0016031C"/>
    <w:rsid w:val="00160364"/>
    <w:rsid w:val="001606F9"/>
    <w:rsid w:val="00164769"/>
    <w:rsid w:val="00170519"/>
    <w:rsid w:val="00175C0E"/>
    <w:rsid w:val="00180A38"/>
    <w:rsid w:val="00182E7B"/>
    <w:rsid w:val="00183185"/>
    <w:rsid w:val="00183DBE"/>
    <w:rsid w:val="00184597"/>
    <w:rsid w:val="001906BC"/>
    <w:rsid w:val="0019155B"/>
    <w:rsid w:val="001917C6"/>
    <w:rsid w:val="001917FD"/>
    <w:rsid w:val="001A018F"/>
    <w:rsid w:val="001A17B5"/>
    <w:rsid w:val="001B4D67"/>
    <w:rsid w:val="001C3247"/>
    <w:rsid w:val="001C5B77"/>
    <w:rsid w:val="001D6EF9"/>
    <w:rsid w:val="001E0891"/>
    <w:rsid w:val="001E777E"/>
    <w:rsid w:val="001F1066"/>
    <w:rsid w:val="001F158D"/>
    <w:rsid w:val="001F3E8F"/>
    <w:rsid w:val="001F7FAE"/>
    <w:rsid w:val="002100AF"/>
    <w:rsid w:val="00221F85"/>
    <w:rsid w:val="00230651"/>
    <w:rsid w:val="0023658F"/>
    <w:rsid w:val="00240FA8"/>
    <w:rsid w:val="00244C69"/>
    <w:rsid w:val="002455AD"/>
    <w:rsid w:val="00251013"/>
    <w:rsid w:val="00251932"/>
    <w:rsid w:val="002537E0"/>
    <w:rsid w:val="0026644A"/>
    <w:rsid w:val="0027301A"/>
    <w:rsid w:val="002746C0"/>
    <w:rsid w:val="00275208"/>
    <w:rsid w:val="00277DBD"/>
    <w:rsid w:val="002804A6"/>
    <w:rsid w:val="0028142E"/>
    <w:rsid w:val="002838BD"/>
    <w:rsid w:val="002873E1"/>
    <w:rsid w:val="0029129C"/>
    <w:rsid w:val="002921D3"/>
    <w:rsid w:val="002921F2"/>
    <w:rsid w:val="0029384B"/>
    <w:rsid w:val="002A12BF"/>
    <w:rsid w:val="002B0F08"/>
    <w:rsid w:val="002B1D90"/>
    <w:rsid w:val="002C1682"/>
    <w:rsid w:val="002D0660"/>
    <w:rsid w:val="002D1690"/>
    <w:rsid w:val="002D1866"/>
    <w:rsid w:val="002D3C93"/>
    <w:rsid w:val="002D411F"/>
    <w:rsid w:val="002E23D4"/>
    <w:rsid w:val="002E3361"/>
    <w:rsid w:val="002E4E3C"/>
    <w:rsid w:val="002E7709"/>
    <w:rsid w:val="002F7D2E"/>
    <w:rsid w:val="00303B0F"/>
    <w:rsid w:val="003074E7"/>
    <w:rsid w:val="00314FDA"/>
    <w:rsid w:val="003160AC"/>
    <w:rsid w:val="00323F61"/>
    <w:rsid w:val="00331D76"/>
    <w:rsid w:val="00332D47"/>
    <w:rsid w:val="0034237C"/>
    <w:rsid w:val="003504FD"/>
    <w:rsid w:val="003515CF"/>
    <w:rsid w:val="003567A4"/>
    <w:rsid w:val="00356911"/>
    <w:rsid w:val="00360A4E"/>
    <w:rsid w:val="003642CB"/>
    <w:rsid w:val="00364CE2"/>
    <w:rsid w:val="00367D01"/>
    <w:rsid w:val="00372ADC"/>
    <w:rsid w:val="00377100"/>
    <w:rsid w:val="00382844"/>
    <w:rsid w:val="00383468"/>
    <w:rsid w:val="00385E3D"/>
    <w:rsid w:val="003A53F1"/>
    <w:rsid w:val="003A695B"/>
    <w:rsid w:val="003B53FB"/>
    <w:rsid w:val="003B5BC2"/>
    <w:rsid w:val="003C3CB7"/>
    <w:rsid w:val="003C7A42"/>
    <w:rsid w:val="003C7FF9"/>
    <w:rsid w:val="003D0B40"/>
    <w:rsid w:val="003D36D8"/>
    <w:rsid w:val="003E1CDD"/>
    <w:rsid w:val="003E1F58"/>
    <w:rsid w:val="003E6911"/>
    <w:rsid w:val="003E6ADF"/>
    <w:rsid w:val="003F3489"/>
    <w:rsid w:val="003F4DA0"/>
    <w:rsid w:val="003F55E0"/>
    <w:rsid w:val="003F6AE1"/>
    <w:rsid w:val="004069CA"/>
    <w:rsid w:val="00407878"/>
    <w:rsid w:val="00415E33"/>
    <w:rsid w:val="00420806"/>
    <w:rsid w:val="00421F64"/>
    <w:rsid w:val="004249DF"/>
    <w:rsid w:val="00426331"/>
    <w:rsid w:val="00433CBE"/>
    <w:rsid w:val="00433FB1"/>
    <w:rsid w:val="00435676"/>
    <w:rsid w:val="00450D03"/>
    <w:rsid w:val="004545B1"/>
    <w:rsid w:val="0046587A"/>
    <w:rsid w:val="0046747D"/>
    <w:rsid w:val="0047017A"/>
    <w:rsid w:val="004704EB"/>
    <w:rsid w:val="004711A0"/>
    <w:rsid w:val="00472B5C"/>
    <w:rsid w:val="00477680"/>
    <w:rsid w:val="00480F23"/>
    <w:rsid w:val="00482F6D"/>
    <w:rsid w:val="00486F38"/>
    <w:rsid w:val="00487AC4"/>
    <w:rsid w:val="004956A8"/>
    <w:rsid w:val="004959E1"/>
    <w:rsid w:val="00495F33"/>
    <w:rsid w:val="004962C6"/>
    <w:rsid w:val="004A07D3"/>
    <w:rsid w:val="004A315C"/>
    <w:rsid w:val="004A3386"/>
    <w:rsid w:val="004A3BD1"/>
    <w:rsid w:val="004B1DDA"/>
    <w:rsid w:val="004B2A1F"/>
    <w:rsid w:val="004B426D"/>
    <w:rsid w:val="004B4D1D"/>
    <w:rsid w:val="004C3E8A"/>
    <w:rsid w:val="004D0581"/>
    <w:rsid w:val="004D2382"/>
    <w:rsid w:val="004D2E8F"/>
    <w:rsid w:val="004D55A2"/>
    <w:rsid w:val="004D569E"/>
    <w:rsid w:val="004D71C1"/>
    <w:rsid w:val="004E68A4"/>
    <w:rsid w:val="004F5D06"/>
    <w:rsid w:val="004F5FD8"/>
    <w:rsid w:val="004F7AA0"/>
    <w:rsid w:val="005017AE"/>
    <w:rsid w:val="0050187B"/>
    <w:rsid w:val="0050421A"/>
    <w:rsid w:val="0051243C"/>
    <w:rsid w:val="0051420E"/>
    <w:rsid w:val="00517F34"/>
    <w:rsid w:val="00524448"/>
    <w:rsid w:val="0052746E"/>
    <w:rsid w:val="00530A02"/>
    <w:rsid w:val="0053101D"/>
    <w:rsid w:val="00531132"/>
    <w:rsid w:val="00543B16"/>
    <w:rsid w:val="0054653A"/>
    <w:rsid w:val="00563F50"/>
    <w:rsid w:val="00567A13"/>
    <w:rsid w:val="00577499"/>
    <w:rsid w:val="00584260"/>
    <w:rsid w:val="0058456C"/>
    <w:rsid w:val="00591373"/>
    <w:rsid w:val="005968B4"/>
    <w:rsid w:val="005A1066"/>
    <w:rsid w:val="005A12E2"/>
    <w:rsid w:val="005A3C9A"/>
    <w:rsid w:val="005A6B15"/>
    <w:rsid w:val="005A702F"/>
    <w:rsid w:val="005C74A3"/>
    <w:rsid w:val="005C7E6A"/>
    <w:rsid w:val="005D284B"/>
    <w:rsid w:val="005D3951"/>
    <w:rsid w:val="005D6883"/>
    <w:rsid w:val="005E2ACC"/>
    <w:rsid w:val="005E752A"/>
    <w:rsid w:val="0060516B"/>
    <w:rsid w:val="00617C9A"/>
    <w:rsid w:val="0062276E"/>
    <w:rsid w:val="00623868"/>
    <w:rsid w:val="00624CD4"/>
    <w:rsid w:val="00627A98"/>
    <w:rsid w:val="00637F6E"/>
    <w:rsid w:val="00650BC2"/>
    <w:rsid w:val="00652D73"/>
    <w:rsid w:val="00665335"/>
    <w:rsid w:val="00667E7E"/>
    <w:rsid w:val="006760A2"/>
    <w:rsid w:val="00683336"/>
    <w:rsid w:val="00684691"/>
    <w:rsid w:val="0069432C"/>
    <w:rsid w:val="0069484B"/>
    <w:rsid w:val="00696687"/>
    <w:rsid w:val="006A3D00"/>
    <w:rsid w:val="006A419B"/>
    <w:rsid w:val="006A7133"/>
    <w:rsid w:val="006A751B"/>
    <w:rsid w:val="006B5110"/>
    <w:rsid w:val="006B6CAB"/>
    <w:rsid w:val="006B7A8D"/>
    <w:rsid w:val="006C1EE8"/>
    <w:rsid w:val="006C6628"/>
    <w:rsid w:val="006D017A"/>
    <w:rsid w:val="006D2891"/>
    <w:rsid w:val="006D28F0"/>
    <w:rsid w:val="006D6F02"/>
    <w:rsid w:val="006E1462"/>
    <w:rsid w:val="006F09F8"/>
    <w:rsid w:val="006F188C"/>
    <w:rsid w:val="006F1AB6"/>
    <w:rsid w:val="006F2F98"/>
    <w:rsid w:val="006F3BB1"/>
    <w:rsid w:val="00700C22"/>
    <w:rsid w:val="00703C26"/>
    <w:rsid w:val="00710734"/>
    <w:rsid w:val="0072206E"/>
    <w:rsid w:val="00722780"/>
    <w:rsid w:val="007240D1"/>
    <w:rsid w:val="0072540A"/>
    <w:rsid w:val="0072684B"/>
    <w:rsid w:val="00726925"/>
    <w:rsid w:val="007344B7"/>
    <w:rsid w:val="00736087"/>
    <w:rsid w:val="00742CF2"/>
    <w:rsid w:val="007431CB"/>
    <w:rsid w:val="00746B49"/>
    <w:rsid w:val="00746FD6"/>
    <w:rsid w:val="007501C0"/>
    <w:rsid w:val="00750DEA"/>
    <w:rsid w:val="0075371B"/>
    <w:rsid w:val="007547B4"/>
    <w:rsid w:val="00754AF2"/>
    <w:rsid w:val="007603A0"/>
    <w:rsid w:val="007637B5"/>
    <w:rsid w:val="00766D02"/>
    <w:rsid w:val="00774D58"/>
    <w:rsid w:val="007772D1"/>
    <w:rsid w:val="0078793E"/>
    <w:rsid w:val="00793532"/>
    <w:rsid w:val="00795545"/>
    <w:rsid w:val="00796C69"/>
    <w:rsid w:val="007B1B0B"/>
    <w:rsid w:val="007B6DB4"/>
    <w:rsid w:val="007C070F"/>
    <w:rsid w:val="007C15DF"/>
    <w:rsid w:val="007C22D1"/>
    <w:rsid w:val="007C333E"/>
    <w:rsid w:val="007D2638"/>
    <w:rsid w:val="007D38D5"/>
    <w:rsid w:val="007D5813"/>
    <w:rsid w:val="007D5BFB"/>
    <w:rsid w:val="007D7B6B"/>
    <w:rsid w:val="007D7E0A"/>
    <w:rsid w:val="007E0412"/>
    <w:rsid w:val="007E07E4"/>
    <w:rsid w:val="007E41D4"/>
    <w:rsid w:val="007F02AD"/>
    <w:rsid w:val="00803341"/>
    <w:rsid w:val="00813EB9"/>
    <w:rsid w:val="00820404"/>
    <w:rsid w:val="008231B2"/>
    <w:rsid w:val="008329EA"/>
    <w:rsid w:val="00832F46"/>
    <w:rsid w:val="008337E3"/>
    <w:rsid w:val="008347AB"/>
    <w:rsid w:val="008364FE"/>
    <w:rsid w:val="00841490"/>
    <w:rsid w:val="0084481F"/>
    <w:rsid w:val="008461D9"/>
    <w:rsid w:val="0084719C"/>
    <w:rsid w:val="00852103"/>
    <w:rsid w:val="008521D3"/>
    <w:rsid w:val="00855107"/>
    <w:rsid w:val="00855B7E"/>
    <w:rsid w:val="00861947"/>
    <w:rsid w:val="00864B16"/>
    <w:rsid w:val="00864FD6"/>
    <w:rsid w:val="00866356"/>
    <w:rsid w:val="00871C8B"/>
    <w:rsid w:val="008805A7"/>
    <w:rsid w:val="0088132E"/>
    <w:rsid w:val="0088523B"/>
    <w:rsid w:val="00893C3F"/>
    <w:rsid w:val="008955A0"/>
    <w:rsid w:val="00896826"/>
    <w:rsid w:val="008A31DC"/>
    <w:rsid w:val="008A33A0"/>
    <w:rsid w:val="008A4D74"/>
    <w:rsid w:val="008B0795"/>
    <w:rsid w:val="008B6BFB"/>
    <w:rsid w:val="008B6DE5"/>
    <w:rsid w:val="008B7DEA"/>
    <w:rsid w:val="008C1DA1"/>
    <w:rsid w:val="008C24E5"/>
    <w:rsid w:val="008C32B9"/>
    <w:rsid w:val="008C5921"/>
    <w:rsid w:val="008C68B1"/>
    <w:rsid w:val="008C78F7"/>
    <w:rsid w:val="008D4EFC"/>
    <w:rsid w:val="008D5F15"/>
    <w:rsid w:val="008E1BBC"/>
    <w:rsid w:val="008E56AF"/>
    <w:rsid w:val="008E592D"/>
    <w:rsid w:val="008E6A5A"/>
    <w:rsid w:val="008E7F96"/>
    <w:rsid w:val="008F19B2"/>
    <w:rsid w:val="008F34B2"/>
    <w:rsid w:val="00913DDC"/>
    <w:rsid w:val="009219B0"/>
    <w:rsid w:val="00921A20"/>
    <w:rsid w:val="00923522"/>
    <w:rsid w:val="0092714F"/>
    <w:rsid w:val="00931327"/>
    <w:rsid w:val="0093554E"/>
    <w:rsid w:val="00937D6A"/>
    <w:rsid w:val="009436BA"/>
    <w:rsid w:val="00944D03"/>
    <w:rsid w:val="0094626A"/>
    <w:rsid w:val="00952819"/>
    <w:rsid w:val="00956AFD"/>
    <w:rsid w:val="00960854"/>
    <w:rsid w:val="0096203D"/>
    <w:rsid w:val="00964500"/>
    <w:rsid w:val="0096497C"/>
    <w:rsid w:val="0096568B"/>
    <w:rsid w:val="0097070B"/>
    <w:rsid w:val="00971725"/>
    <w:rsid w:val="00971E89"/>
    <w:rsid w:val="00973851"/>
    <w:rsid w:val="00985541"/>
    <w:rsid w:val="00992BAB"/>
    <w:rsid w:val="00995B28"/>
    <w:rsid w:val="009A1954"/>
    <w:rsid w:val="009B5590"/>
    <w:rsid w:val="009B63E9"/>
    <w:rsid w:val="009B7F29"/>
    <w:rsid w:val="009C0974"/>
    <w:rsid w:val="009C1370"/>
    <w:rsid w:val="009C28A1"/>
    <w:rsid w:val="009D243F"/>
    <w:rsid w:val="009D57EF"/>
    <w:rsid w:val="009E10EF"/>
    <w:rsid w:val="009E7885"/>
    <w:rsid w:val="009F3616"/>
    <w:rsid w:val="009F7023"/>
    <w:rsid w:val="00A022D2"/>
    <w:rsid w:val="00A05C84"/>
    <w:rsid w:val="00A1084D"/>
    <w:rsid w:val="00A11377"/>
    <w:rsid w:val="00A11AB0"/>
    <w:rsid w:val="00A1642F"/>
    <w:rsid w:val="00A17F14"/>
    <w:rsid w:val="00A2572F"/>
    <w:rsid w:val="00A42F52"/>
    <w:rsid w:val="00A46B15"/>
    <w:rsid w:val="00A503DE"/>
    <w:rsid w:val="00A50474"/>
    <w:rsid w:val="00A54041"/>
    <w:rsid w:val="00A57361"/>
    <w:rsid w:val="00A641BE"/>
    <w:rsid w:val="00A64DB6"/>
    <w:rsid w:val="00A659FA"/>
    <w:rsid w:val="00A743A8"/>
    <w:rsid w:val="00A87E58"/>
    <w:rsid w:val="00A910C1"/>
    <w:rsid w:val="00A92846"/>
    <w:rsid w:val="00A93BFB"/>
    <w:rsid w:val="00AA4C30"/>
    <w:rsid w:val="00AB0A49"/>
    <w:rsid w:val="00AB38D2"/>
    <w:rsid w:val="00AB49CC"/>
    <w:rsid w:val="00AB6DF7"/>
    <w:rsid w:val="00AC0FC4"/>
    <w:rsid w:val="00AC3F08"/>
    <w:rsid w:val="00AD3509"/>
    <w:rsid w:val="00AF75BD"/>
    <w:rsid w:val="00B004F4"/>
    <w:rsid w:val="00B06362"/>
    <w:rsid w:val="00B1229D"/>
    <w:rsid w:val="00B15444"/>
    <w:rsid w:val="00B15538"/>
    <w:rsid w:val="00B16D00"/>
    <w:rsid w:val="00B2059B"/>
    <w:rsid w:val="00B26091"/>
    <w:rsid w:val="00B308FA"/>
    <w:rsid w:val="00B4015C"/>
    <w:rsid w:val="00B4095C"/>
    <w:rsid w:val="00B4489B"/>
    <w:rsid w:val="00B45271"/>
    <w:rsid w:val="00B5270B"/>
    <w:rsid w:val="00B55144"/>
    <w:rsid w:val="00B613A2"/>
    <w:rsid w:val="00B61ACF"/>
    <w:rsid w:val="00B70195"/>
    <w:rsid w:val="00B75C0E"/>
    <w:rsid w:val="00B804AD"/>
    <w:rsid w:val="00BA333E"/>
    <w:rsid w:val="00BA6143"/>
    <w:rsid w:val="00BB2EC6"/>
    <w:rsid w:val="00BB397F"/>
    <w:rsid w:val="00BB4A3C"/>
    <w:rsid w:val="00BC7047"/>
    <w:rsid w:val="00BD161A"/>
    <w:rsid w:val="00BD20B8"/>
    <w:rsid w:val="00BD306E"/>
    <w:rsid w:val="00BD42D4"/>
    <w:rsid w:val="00BD4949"/>
    <w:rsid w:val="00BD5890"/>
    <w:rsid w:val="00BE3A43"/>
    <w:rsid w:val="00BE578F"/>
    <w:rsid w:val="00C1084E"/>
    <w:rsid w:val="00C10FC1"/>
    <w:rsid w:val="00C127CD"/>
    <w:rsid w:val="00C2322A"/>
    <w:rsid w:val="00C2569C"/>
    <w:rsid w:val="00C27622"/>
    <w:rsid w:val="00C307EA"/>
    <w:rsid w:val="00C40C8F"/>
    <w:rsid w:val="00C517CD"/>
    <w:rsid w:val="00C518C4"/>
    <w:rsid w:val="00C51A2C"/>
    <w:rsid w:val="00C5211D"/>
    <w:rsid w:val="00C52BB8"/>
    <w:rsid w:val="00C56BBD"/>
    <w:rsid w:val="00C56F76"/>
    <w:rsid w:val="00C57378"/>
    <w:rsid w:val="00C60D3F"/>
    <w:rsid w:val="00C62038"/>
    <w:rsid w:val="00C62AFF"/>
    <w:rsid w:val="00C7005F"/>
    <w:rsid w:val="00C74C57"/>
    <w:rsid w:val="00C75F7A"/>
    <w:rsid w:val="00C7698C"/>
    <w:rsid w:val="00C77415"/>
    <w:rsid w:val="00C92768"/>
    <w:rsid w:val="00C967F6"/>
    <w:rsid w:val="00C96B07"/>
    <w:rsid w:val="00C96F86"/>
    <w:rsid w:val="00CA26C1"/>
    <w:rsid w:val="00CA3489"/>
    <w:rsid w:val="00CA3706"/>
    <w:rsid w:val="00CA7647"/>
    <w:rsid w:val="00CB34C8"/>
    <w:rsid w:val="00CC0816"/>
    <w:rsid w:val="00CC2EC9"/>
    <w:rsid w:val="00CC4339"/>
    <w:rsid w:val="00CC6FF7"/>
    <w:rsid w:val="00CC7E03"/>
    <w:rsid w:val="00CD3DD2"/>
    <w:rsid w:val="00CD6596"/>
    <w:rsid w:val="00CE4F82"/>
    <w:rsid w:val="00CE6D0B"/>
    <w:rsid w:val="00CF2A63"/>
    <w:rsid w:val="00D03F75"/>
    <w:rsid w:val="00D0508C"/>
    <w:rsid w:val="00D072A6"/>
    <w:rsid w:val="00D103AC"/>
    <w:rsid w:val="00D32DE9"/>
    <w:rsid w:val="00D33A07"/>
    <w:rsid w:val="00D3462B"/>
    <w:rsid w:val="00D34AA0"/>
    <w:rsid w:val="00D350F3"/>
    <w:rsid w:val="00D42BD3"/>
    <w:rsid w:val="00D50E04"/>
    <w:rsid w:val="00D60264"/>
    <w:rsid w:val="00D76AE5"/>
    <w:rsid w:val="00D80808"/>
    <w:rsid w:val="00D83451"/>
    <w:rsid w:val="00D87720"/>
    <w:rsid w:val="00D87C35"/>
    <w:rsid w:val="00D91BC7"/>
    <w:rsid w:val="00DA0535"/>
    <w:rsid w:val="00DA19C8"/>
    <w:rsid w:val="00DA280E"/>
    <w:rsid w:val="00DA3757"/>
    <w:rsid w:val="00DA50B8"/>
    <w:rsid w:val="00DB2B4F"/>
    <w:rsid w:val="00DB42CA"/>
    <w:rsid w:val="00DB5FAD"/>
    <w:rsid w:val="00DB66A5"/>
    <w:rsid w:val="00DC17F1"/>
    <w:rsid w:val="00DC5C52"/>
    <w:rsid w:val="00DD52E7"/>
    <w:rsid w:val="00DD6CC7"/>
    <w:rsid w:val="00DE18F6"/>
    <w:rsid w:val="00DE2CEB"/>
    <w:rsid w:val="00DE4D2F"/>
    <w:rsid w:val="00DE7377"/>
    <w:rsid w:val="00DF07E5"/>
    <w:rsid w:val="00DF0870"/>
    <w:rsid w:val="00DF1984"/>
    <w:rsid w:val="00DF22C5"/>
    <w:rsid w:val="00DF4FC7"/>
    <w:rsid w:val="00E00486"/>
    <w:rsid w:val="00E0169F"/>
    <w:rsid w:val="00E12CBB"/>
    <w:rsid w:val="00E1450B"/>
    <w:rsid w:val="00E1537D"/>
    <w:rsid w:val="00E153F5"/>
    <w:rsid w:val="00E15DDD"/>
    <w:rsid w:val="00E21524"/>
    <w:rsid w:val="00E2295E"/>
    <w:rsid w:val="00E25C61"/>
    <w:rsid w:val="00E26D81"/>
    <w:rsid w:val="00E26F07"/>
    <w:rsid w:val="00E310B1"/>
    <w:rsid w:val="00E31AEA"/>
    <w:rsid w:val="00E3346E"/>
    <w:rsid w:val="00E37FB3"/>
    <w:rsid w:val="00E41E67"/>
    <w:rsid w:val="00E42054"/>
    <w:rsid w:val="00E42369"/>
    <w:rsid w:val="00E42CAE"/>
    <w:rsid w:val="00E45D60"/>
    <w:rsid w:val="00E465D5"/>
    <w:rsid w:val="00E47238"/>
    <w:rsid w:val="00E5008C"/>
    <w:rsid w:val="00E51914"/>
    <w:rsid w:val="00E536A0"/>
    <w:rsid w:val="00E734FC"/>
    <w:rsid w:val="00E87FFE"/>
    <w:rsid w:val="00E96A16"/>
    <w:rsid w:val="00EC20F6"/>
    <w:rsid w:val="00EC5A2F"/>
    <w:rsid w:val="00EC5ED5"/>
    <w:rsid w:val="00ED2DBC"/>
    <w:rsid w:val="00ED2DF2"/>
    <w:rsid w:val="00EE6DFD"/>
    <w:rsid w:val="00EE7B3B"/>
    <w:rsid w:val="00EF0471"/>
    <w:rsid w:val="00EF27FB"/>
    <w:rsid w:val="00EF5238"/>
    <w:rsid w:val="00EF5DC9"/>
    <w:rsid w:val="00F00AF4"/>
    <w:rsid w:val="00F05294"/>
    <w:rsid w:val="00F05CC3"/>
    <w:rsid w:val="00F065F4"/>
    <w:rsid w:val="00F12735"/>
    <w:rsid w:val="00F218B8"/>
    <w:rsid w:val="00F23798"/>
    <w:rsid w:val="00F23C16"/>
    <w:rsid w:val="00F27AFF"/>
    <w:rsid w:val="00F32AE9"/>
    <w:rsid w:val="00F32E59"/>
    <w:rsid w:val="00F35434"/>
    <w:rsid w:val="00F460F9"/>
    <w:rsid w:val="00F4624E"/>
    <w:rsid w:val="00F474CF"/>
    <w:rsid w:val="00F521C3"/>
    <w:rsid w:val="00F606CD"/>
    <w:rsid w:val="00F7036D"/>
    <w:rsid w:val="00F71C92"/>
    <w:rsid w:val="00F734ED"/>
    <w:rsid w:val="00F73FD7"/>
    <w:rsid w:val="00F74579"/>
    <w:rsid w:val="00F75E00"/>
    <w:rsid w:val="00F8150A"/>
    <w:rsid w:val="00F92BA2"/>
    <w:rsid w:val="00F95758"/>
    <w:rsid w:val="00FA2899"/>
    <w:rsid w:val="00FB01FF"/>
    <w:rsid w:val="00FB3464"/>
    <w:rsid w:val="00FB36FF"/>
    <w:rsid w:val="00FB3AA2"/>
    <w:rsid w:val="00FB3AAF"/>
    <w:rsid w:val="00FB4A2C"/>
    <w:rsid w:val="00FC23B1"/>
    <w:rsid w:val="00FC42D5"/>
    <w:rsid w:val="00FC6FEF"/>
    <w:rsid w:val="00FD6B47"/>
    <w:rsid w:val="00FD6DB9"/>
    <w:rsid w:val="00FD752B"/>
    <w:rsid w:val="00FE0663"/>
    <w:rsid w:val="00FE11C2"/>
    <w:rsid w:val="00FE4B6D"/>
    <w:rsid w:val="00FF1691"/>
    <w:rsid w:val="00FF7D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D32341"/>
  <w15:chartTrackingRefBased/>
  <w15:docId w15:val="{11E73B96-2F20-4035-815E-5841B402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rPr>
      <w:rFonts w:ascii="Arial" w:hAnsi="Arial"/>
      <w:sz w:val="22"/>
    </w:rPr>
  </w:style>
  <w:style w:type="paragraph" w:styleId="berschrift1">
    <w:name w:val="heading 1"/>
    <w:basedOn w:val="Standard"/>
    <w:next w:val="Standard"/>
    <w:qFormat/>
    <w:pPr>
      <w:numPr>
        <w:numId w:val="1"/>
      </w:numPr>
      <w:spacing w:before="240" w:after="60"/>
      <w:outlineLvl w:val="0"/>
    </w:pPr>
    <w:rPr>
      <w:b/>
      <w:sz w:val="32"/>
    </w:rPr>
  </w:style>
  <w:style w:type="paragraph" w:styleId="berschrift2">
    <w:name w:val="heading 2"/>
    <w:basedOn w:val="Standard"/>
    <w:next w:val="Standard"/>
    <w:qFormat/>
    <w:pPr>
      <w:numPr>
        <w:ilvl w:val="1"/>
        <w:numId w:val="1"/>
      </w:numPr>
      <w:spacing w:before="180" w:after="60"/>
      <w:outlineLvl w:val="1"/>
    </w:pPr>
    <w:rPr>
      <w:b/>
      <w:sz w:val="28"/>
    </w:rPr>
  </w:style>
  <w:style w:type="paragraph" w:styleId="berschrift3">
    <w:name w:val="heading 3"/>
    <w:basedOn w:val="Standard"/>
    <w:next w:val="Standard"/>
    <w:qFormat/>
    <w:pPr>
      <w:numPr>
        <w:ilvl w:val="2"/>
        <w:numId w:val="1"/>
      </w:numPr>
      <w:spacing w:before="120" w:after="60"/>
      <w:outlineLvl w:val="2"/>
    </w:pPr>
    <w:rPr>
      <w:b/>
      <w:sz w:val="24"/>
    </w:rPr>
  </w:style>
  <w:style w:type="paragraph" w:styleId="berschrift4">
    <w:name w:val="heading 4"/>
    <w:basedOn w:val="Standard"/>
    <w:next w:val="Standard"/>
    <w:qFormat/>
    <w:rsid w:val="00DE18F6"/>
    <w:pPr>
      <w:keepNext/>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hema">
    <w:name w:val="Thema"/>
    <w:basedOn w:val="Standard"/>
    <w:next w:val="Standard"/>
    <w:pPr>
      <w:spacing w:before="240" w:after="120"/>
    </w:pPr>
    <w:rPr>
      <w:b/>
      <w:i/>
      <w:sz w:val="36"/>
    </w:rPr>
  </w:style>
  <w:style w:type="paragraph" w:customStyle="1" w:styleId="Inhaltsverzeichnis">
    <w:name w:val="Inhaltsverzeichnis"/>
    <w:basedOn w:val="Standard"/>
    <w:pPr>
      <w:spacing w:before="240" w:after="120"/>
    </w:pPr>
    <w:rPr>
      <w:sz w:val="28"/>
    </w:rPr>
  </w:style>
  <w:style w:type="paragraph" w:styleId="Verzeichnis1">
    <w:name w:val="toc 1"/>
    <w:basedOn w:val="Standard"/>
    <w:next w:val="Standard"/>
    <w:autoRedefine/>
    <w:uiPriority w:val="39"/>
    <w:pPr>
      <w:tabs>
        <w:tab w:val="left" w:pos="425"/>
        <w:tab w:val="right" w:pos="9639"/>
      </w:tabs>
      <w:spacing w:before="120"/>
      <w:jc w:val="left"/>
    </w:pPr>
    <w:rPr>
      <w:b/>
      <w:noProof/>
      <w:sz w:val="24"/>
    </w:rPr>
  </w:style>
  <w:style w:type="paragraph" w:styleId="Verzeichnis2">
    <w:name w:val="toc 2"/>
    <w:basedOn w:val="Standard"/>
    <w:next w:val="Standard"/>
    <w:autoRedefine/>
    <w:uiPriority w:val="39"/>
    <w:pPr>
      <w:tabs>
        <w:tab w:val="left" w:pos="567"/>
        <w:tab w:val="right" w:pos="9639"/>
      </w:tabs>
      <w:spacing w:before="60"/>
      <w:jc w:val="left"/>
    </w:pPr>
    <w:rPr>
      <w:b/>
    </w:rPr>
  </w:style>
  <w:style w:type="paragraph" w:styleId="Verzeichnis3">
    <w:name w:val="toc 3"/>
    <w:basedOn w:val="Standard"/>
    <w:next w:val="Standard"/>
    <w:autoRedefine/>
    <w:uiPriority w:val="39"/>
    <w:pPr>
      <w:tabs>
        <w:tab w:val="left" w:pos="709"/>
        <w:tab w:val="right" w:pos="9639"/>
      </w:tabs>
      <w:spacing w:before="60"/>
      <w:jc w:val="left"/>
    </w:pPr>
  </w:style>
  <w:style w:type="paragraph" w:styleId="Kopfzeile">
    <w:name w:val="header"/>
    <w:basedOn w:val="Standard"/>
    <w:link w:val="KopfzeileZchn"/>
    <w:pPr>
      <w:tabs>
        <w:tab w:val="center" w:pos="4536"/>
        <w:tab w:val="right" w:pos="9072"/>
      </w:tabs>
    </w:pPr>
    <w:rPr>
      <w:sz w:val="20"/>
    </w:rPr>
  </w:style>
  <w:style w:type="paragraph" w:styleId="Fuzeile">
    <w:name w:val="footer"/>
    <w:basedOn w:val="Standard"/>
    <w:pPr>
      <w:tabs>
        <w:tab w:val="center" w:pos="4536"/>
        <w:tab w:val="right" w:pos="9072"/>
      </w:tabs>
    </w:pPr>
    <w:rPr>
      <w:sz w:val="20"/>
    </w:rPr>
  </w:style>
  <w:style w:type="paragraph" w:styleId="Sprechblasentext">
    <w:name w:val="Balloon Text"/>
    <w:basedOn w:val="Standard"/>
    <w:link w:val="SprechblasentextZchn"/>
    <w:uiPriority w:val="99"/>
    <w:semiHidden/>
    <w:unhideWhenUsed/>
    <w:rsid w:val="003D36D8"/>
    <w:rPr>
      <w:rFonts w:ascii="Tahoma" w:hAnsi="Tahoma" w:cs="Tahoma"/>
      <w:sz w:val="16"/>
      <w:szCs w:val="16"/>
    </w:rPr>
  </w:style>
  <w:style w:type="character" w:customStyle="1" w:styleId="SprechblasentextZchn">
    <w:name w:val="Sprechblasentext Zchn"/>
    <w:link w:val="Sprechblasentext"/>
    <w:uiPriority w:val="99"/>
    <w:semiHidden/>
    <w:rsid w:val="003D36D8"/>
    <w:rPr>
      <w:rFonts w:ascii="Tahoma" w:hAnsi="Tahoma" w:cs="Tahoma"/>
      <w:sz w:val="16"/>
      <w:szCs w:val="16"/>
      <w:lang w:val="de-DE"/>
    </w:rPr>
  </w:style>
  <w:style w:type="paragraph" w:styleId="Beschriftung">
    <w:name w:val="caption"/>
    <w:basedOn w:val="Standard"/>
    <w:next w:val="Standard"/>
    <w:uiPriority w:val="35"/>
    <w:unhideWhenUsed/>
    <w:qFormat/>
    <w:rsid w:val="00E42369"/>
    <w:rPr>
      <w:b/>
      <w:bCs/>
      <w:sz w:val="20"/>
    </w:rPr>
  </w:style>
  <w:style w:type="character" w:styleId="Kommentarzeichen">
    <w:name w:val="annotation reference"/>
    <w:uiPriority w:val="99"/>
    <w:semiHidden/>
    <w:unhideWhenUsed/>
    <w:rsid w:val="00E42369"/>
    <w:rPr>
      <w:sz w:val="16"/>
      <w:szCs w:val="16"/>
    </w:rPr>
  </w:style>
  <w:style w:type="paragraph" w:styleId="Kommentartext">
    <w:name w:val="annotation text"/>
    <w:basedOn w:val="Standard"/>
    <w:link w:val="KommentartextZchn"/>
    <w:uiPriority w:val="99"/>
    <w:semiHidden/>
    <w:unhideWhenUsed/>
    <w:rsid w:val="00E42369"/>
    <w:rPr>
      <w:sz w:val="20"/>
    </w:rPr>
  </w:style>
  <w:style w:type="character" w:customStyle="1" w:styleId="KommentartextZchn">
    <w:name w:val="Kommentartext Zchn"/>
    <w:link w:val="Kommentartext"/>
    <w:uiPriority w:val="99"/>
    <w:semiHidden/>
    <w:rsid w:val="00E42369"/>
    <w:rPr>
      <w:rFonts w:ascii="Arial" w:hAnsi="Arial"/>
      <w:lang w:val="de-DE"/>
    </w:rPr>
  </w:style>
  <w:style w:type="paragraph" w:styleId="Kommentarthema">
    <w:name w:val="annotation subject"/>
    <w:basedOn w:val="Kommentartext"/>
    <w:next w:val="Kommentartext"/>
    <w:link w:val="KommentarthemaZchn"/>
    <w:uiPriority w:val="99"/>
    <w:semiHidden/>
    <w:unhideWhenUsed/>
    <w:rsid w:val="00E42369"/>
    <w:rPr>
      <w:b/>
      <w:bCs/>
    </w:rPr>
  </w:style>
  <w:style w:type="character" w:customStyle="1" w:styleId="KommentarthemaZchn">
    <w:name w:val="Kommentarthema Zchn"/>
    <w:link w:val="Kommentarthema"/>
    <w:uiPriority w:val="99"/>
    <w:semiHidden/>
    <w:rsid w:val="00E42369"/>
    <w:rPr>
      <w:rFonts w:ascii="Arial" w:hAnsi="Arial"/>
      <w:b/>
      <w:bCs/>
      <w:lang w:val="de-DE"/>
    </w:rPr>
  </w:style>
  <w:style w:type="paragraph" w:styleId="berarbeitung">
    <w:name w:val="Revision"/>
    <w:hidden/>
    <w:uiPriority w:val="99"/>
    <w:semiHidden/>
    <w:rsid w:val="00160364"/>
    <w:rPr>
      <w:rFonts w:ascii="Arial" w:hAnsi="Arial"/>
      <w:sz w:val="22"/>
      <w:lang w:val="de-DE"/>
    </w:rPr>
  </w:style>
  <w:style w:type="paragraph" w:styleId="Literaturverzeichnis">
    <w:name w:val="Bibliography"/>
    <w:basedOn w:val="Standard"/>
    <w:next w:val="Standard"/>
    <w:uiPriority w:val="37"/>
    <w:unhideWhenUsed/>
    <w:rsid w:val="00952819"/>
    <w:pPr>
      <w:ind w:left="720" w:hanging="720"/>
    </w:pPr>
  </w:style>
  <w:style w:type="paragraph" w:styleId="KeinLeerraum">
    <w:name w:val="No Spacing"/>
    <w:link w:val="KeinLeerraumZchn"/>
    <w:uiPriority w:val="1"/>
    <w:qFormat/>
    <w:rsid w:val="00D34AA0"/>
    <w:rPr>
      <w:rFonts w:ascii="Calibri" w:hAnsi="Calibri"/>
      <w:sz w:val="22"/>
      <w:szCs w:val="22"/>
    </w:rPr>
  </w:style>
  <w:style w:type="character" w:customStyle="1" w:styleId="KeinLeerraumZchn">
    <w:name w:val="Kein Leerraum Zchn"/>
    <w:link w:val="KeinLeerraum"/>
    <w:uiPriority w:val="1"/>
    <w:rsid w:val="00D34AA0"/>
    <w:rPr>
      <w:rFonts w:ascii="Calibri" w:hAnsi="Calibri"/>
      <w:sz w:val="22"/>
      <w:szCs w:val="22"/>
    </w:rPr>
  </w:style>
  <w:style w:type="character" w:customStyle="1" w:styleId="KopfzeileZchn">
    <w:name w:val="Kopfzeile Zchn"/>
    <w:link w:val="Kopfzeile"/>
    <w:uiPriority w:val="99"/>
    <w:rsid w:val="00426331"/>
    <w:rPr>
      <w:rFonts w:ascii="Arial" w:hAnsi="Arial"/>
    </w:rPr>
  </w:style>
  <w:style w:type="paragraph" w:styleId="Abbildungsverzeichnis">
    <w:name w:val="table of figures"/>
    <w:basedOn w:val="Standard"/>
    <w:next w:val="Standard"/>
    <w:uiPriority w:val="99"/>
    <w:unhideWhenUsed/>
    <w:rsid w:val="00DA280E"/>
    <w:pPr>
      <w:ind w:left="440" w:hanging="440"/>
      <w:jc w:val="left"/>
    </w:pPr>
    <w:rPr>
      <w:rFonts w:asciiTheme="minorHAnsi" w:hAnsiTheme="minorHAnsi" w:cstheme="minorHAnsi"/>
      <w:b/>
      <w:bCs/>
      <w:sz w:val="20"/>
    </w:rPr>
  </w:style>
  <w:style w:type="character" w:styleId="Hyperlink">
    <w:name w:val="Hyperlink"/>
    <w:basedOn w:val="Absatz-Standardschriftart"/>
    <w:uiPriority w:val="99"/>
    <w:unhideWhenUsed/>
    <w:rsid w:val="00DA28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4879">
      <w:bodyDiv w:val="1"/>
      <w:marLeft w:val="0"/>
      <w:marRight w:val="0"/>
      <w:marTop w:val="0"/>
      <w:marBottom w:val="0"/>
      <w:divBdr>
        <w:top w:val="none" w:sz="0" w:space="0" w:color="auto"/>
        <w:left w:val="none" w:sz="0" w:space="0" w:color="auto"/>
        <w:bottom w:val="none" w:sz="0" w:space="0" w:color="auto"/>
        <w:right w:val="none" w:sz="0" w:space="0" w:color="auto"/>
      </w:divBdr>
    </w:div>
    <w:div w:id="1529684379">
      <w:bodyDiv w:val="1"/>
      <w:marLeft w:val="0"/>
      <w:marRight w:val="0"/>
      <w:marTop w:val="0"/>
      <w:marBottom w:val="0"/>
      <w:divBdr>
        <w:top w:val="none" w:sz="0" w:space="0" w:color="auto"/>
        <w:left w:val="none" w:sz="0" w:space="0" w:color="auto"/>
        <w:bottom w:val="none" w:sz="0" w:space="0" w:color="auto"/>
        <w:right w:val="none" w:sz="0" w:space="0" w:color="auto"/>
      </w:divBdr>
      <w:divsChild>
        <w:div w:id="8266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Test_IPA.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B0BB58-033F-45D5-B489-A620E3767ADC}">
  <we:reference id="f78a3046-9e99-4300-aa2b-5814002b01a2" version="1.35.0.0" store="EXCatalog" storeType="EXCatalog"/>
  <we:alternateReferences>
    <we:reference id="WA104382081" version="1.35.0.0" store="de-CH"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483963DE0B4124BAE497D94C31E7288" ma:contentTypeVersion="9" ma:contentTypeDescription="Ein neues Dokument erstellen." ma:contentTypeScope="" ma:versionID="1bc00da293b9426a7b02ce895b144d8a">
  <xsd:schema xmlns:xsd="http://www.w3.org/2001/XMLSchema" xmlns:xs="http://www.w3.org/2001/XMLSchema" xmlns:p="http://schemas.microsoft.com/office/2006/metadata/properties" xmlns:ns2="7315a4f1-d4e2-45d5-9d3a-a7d2e7617b85" targetNamespace="http://schemas.microsoft.com/office/2006/metadata/properties" ma:root="true" ma:fieldsID="f138688eadde400d349ecbbeb2ad7108" ns2:_="">
    <xsd:import namespace="7315a4f1-d4e2-45d5-9d3a-a7d2e7617b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5a4f1-d4e2-45d5-9d3a-a7d2e7617b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9707AC-B177-48A4-ACDC-A31F22CE53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A140E2-200B-479D-A8E5-77E3645BE900}">
  <ds:schemaRefs>
    <ds:schemaRef ds:uri="http://schemas.openxmlformats.org/officeDocument/2006/bibliography"/>
  </ds:schemaRefs>
</ds:datastoreItem>
</file>

<file path=customXml/itemProps3.xml><?xml version="1.0" encoding="utf-8"?>
<ds:datastoreItem xmlns:ds="http://schemas.openxmlformats.org/officeDocument/2006/customXml" ds:itemID="{8D0A23D0-F6A5-4250-A241-F6A0DD7A8295}">
  <ds:schemaRefs>
    <ds:schemaRef ds:uri="http://schemas.microsoft.com/sharepoint/v3/contenttype/forms"/>
  </ds:schemaRefs>
</ds:datastoreItem>
</file>

<file path=customXml/itemProps4.xml><?xml version="1.0" encoding="utf-8"?>
<ds:datastoreItem xmlns:ds="http://schemas.openxmlformats.org/officeDocument/2006/customXml" ds:itemID="{148F4FE1-B44A-405C-985E-4C072B452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5a4f1-d4e2-45d5-9d3a-a7d2e7617b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Test_IPA.dot</Template>
  <TotalTime>0</TotalTime>
  <Pages>2</Pages>
  <Words>178</Words>
  <Characters>1123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Adtrhz r5z4wm  rwz5</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Adtrhz r5z4wm  rwz5</dc:title>
  <dc:subject/>
  <dc:creator>msw Informatikdienste</dc:creator>
  <cp:keywords/>
  <cp:lastModifiedBy>Toby Barnes</cp:lastModifiedBy>
  <cp:revision>208</cp:revision>
  <cp:lastPrinted>2021-11-07T14:22:00Z</cp:lastPrinted>
  <dcterms:created xsi:type="dcterms:W3CDTF">2021-11-07T13:28:00Z</dcterms:created>
  <dcterms:modified xsi:type="dcterms:W3CDTF">2021-12-20T16:16:00Z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id="ySdxuvak"/&gt;&lt;style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0x0101001483963DE0B4124BAE497D94C31E7288</vt:lpwstr>
  </property>
  <property fmtid="{D5CDD505-2E9C-101B-9397-08002B2CF9AE}" pid="5" name="MSIP_Label_10d9bad3-6dac-4e9a-89a3-89f3b8d247b2_Enabled">
    <vt:lpwstr>true</vt:lpwstr>
  </property>
  <property fmtid="{D5CDD505-2E9C-101B-9397-08002B2CF9AE}" pid="6" name="MSIP_Label_10d9bad3-6dac-4e9a-89a3-89f3b8d247b2_SetDate">
    <vt:lpwstr>2021-11-03T10:04:11Z</vt:lpwstr>
  </property>
  <property fmtid="{D5CDD505-2E9C-101B-9397-08002B2CF9AE}" pid="7" name="MSIP_Label_10d9bad3-6dac-4e9a-89a3-89f3b8d247b2_Method">
    <vt:lpwstr>Standard</vt:lpwstr>
  </property>
  <property fmtid="{D5CDD505-2E9C-101B-9397-08002B2CF9AE}" pid="8" name="MSIP_Label_10d9bad3-6dac-4e9a-89a3-89f3b8d247b2_Name">
    <vt:lpwstr>10d9bad3-6dac-4e9a-89a3-89f3b8d247b2</vt:lpwstr>
  </property>
  <property fmtid="{D5CDD505-2E9C-101B-9397-08002B2CF9AE}" pid="9" name="MSIP_Label_10d9bad3-6dac-4e9a-89a3-89f3b8d247b2_SiteId">
    <vt:lpwstr>5d1a9f9d-201f-4a10-b983-451cf65cbc1e</vt:lpwstr>
  </property>
  <property fmtid="{D5CDD505-2E9C-101B-9397-08002B2CF9AE}" pid="10" name="MSIP_Label_10d9bad3-6dac-4e9a-89a3-89f3b8d247b2_ActionId">
    <vt:lpwstr>7d7d95f4-2bc3-49c7-bd23-a453b92dfaba</vt:lpwstr>
  </property>
  <property fmtid="{D5CDD505-2E9C-101B-9397-08002B2CF9AE}" pid="11" name="MSIP_Label_10d9bad3-6dac-4e9a-89a3-89f3b8d247b2_ContentBits">
    <vt:lpwstr>0</vt:lpwstr>
  </property>
</Properties>
</file>